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5C" w:rsidRDefault="00C0055C">
      <w:pPr>
        <w:pStyle w:val="12"/>
      </w:pPr>
      <w:bookmarkStart w:id="0" w:name="sec:chapter1"/>
      <w:bookmarkStart w:id="1" w:name="_GoBack"/>
      <w:bookmarkEnd w:id="1"/>
      <w:r>
        <w:t>Лабораторная работа №4</w:t>
      </w:r>
      <w:bookmarkEnd w:id="0"/>
    </w:p>
    <w:p w:rsidR="00C0055C" w:rsidRDefault="00C0055C">
      <w:pPr>
        <w:pStyle w:val="2"/>
      </w:pPr>
      <w:bookmarkStart w:id="2" w:name="цель-работы"/>
      <w:r>
        <w:t>Цель работы</w:t>
      </w:r>
      <w:bookmarkEnd w:id="2"/>
    </w:p>
    <w:p w:rsidR="00C0055C" w:rsidRDefault="00C0055C" w:rsidP="00C0055C">
      <w:pPr>
        <w:pStyle w:val="a1"/>
      </w:pPr>
      <w:r>
        <w:t>Изучить особенности работы с программой управления компиляцией на примере утилиты make.</w:t>
      </w:r>
    </w:p>
    <w:p w:rsidR="00C0055C" w:rsidRDefault="00C0055C">
      <w:pPr>
        <w:pStyle w:val="2"/>
      </w:pPr>
      <w:bookmarkStart w:id="3" w:name="задание"/>
      <w:r>
        <w:t>Задание</w:t>
      </w:r>
      <w:bookmarkEnd w:id="3"/>
    </w:p>
    <w:p w:rsidR="00C0055C" w:rsidRDefault="00C0055C" w:rsidP="00C0055C">
      <w:pPr>
        <w:pStyle w:val="a1"/>
      </w:pPr>
      <w:r>
        <w:t>Написать makefile для всех программ, написанных в предыдущих лабораторных с возможностью выбора требуемой лабораторной в зависимости от введённой цели. Учесть, что файлы с исходным текстом программы будут лежать в подкаталогах, в которые также должны будут помещены полученные объектные и исполняемые файлы.</w:t>
      </w:r>
    </w:p>
    <w:p w:rsidR="00C0055C" w:rsidRDefault="00C0055C">
      <w:pPr>
        <w:pStyle w:val="2"/>
      </w:pPr>
      <w:bookmarkStart w:id="4" w:name="результат-выполненной-работы"/>
      <w:r>
        <w:t>Результат выполненной работы</w:t>
      </w:r>
      <w:bookmarkEnd w:id="4"/>
    </w:p>
    <w:p w:rsidR="00C0055C" w:rsidRDefault="00C0055C" w:rsidP="00C0055C">
      <w:pPr>
        <w:pStyle w:val="a1"/>
      </w:pPr>
      <w:r>
        <w:t>Для решения поставленной задачи было спроектировано следуюшее дерево папок</w:t>
      </w:r>
    </w:p>
    <w:p w:rsidR="00C0055C" w:rsidRPr="00C0055C" w:rsidRDefault="00C0055C">
      <w:pPr>
        <w:pStyle w:val="SourceCode"/>
      </w:pPr>
      <w:r w:rsidRPr="00C0055C">
        <w:rPr>
          <w:rStyle w:val="NormalTok"/>
          <w:sz w:val="21"/>
        </w:rPr>
        <w:t xml:space="preserve">    — </w:t>
      </w:r>
      <w:r w:rsidRPr="00C0055C">
        <w:rPr>
          <w:rStyle w:val="DecValTok"/>
          <w:sz w:val="21"/>
        </w:rPr>
        <w:t>1</w:t>
      </w:r>
      <w:r w:rsidRPr="00C0055C">
        <w:rPr>
          <w:rStyle w:val="BuiltInTok"/>
          <w:sz w:val="21"/>
        </w:rPr>
        <w:t>l</w:t>
      </w:r>
      <w:r w:rsidRPr="00C0055C">
        <w:br/>
      </w:r>
      <w:r w:rsidRPr="00C0055C">
        <w:rPr>
          <w:rStyle w:val="NormalTok"/>
          <w:sz w:val="21"/>
        </w:rPr>
        <w:t xml:space="preserve">        — first</w:t>
      </w:r>
      <w:r w:rsidRPr="00C0055C">
        <w:br/>
      </w:r>
      <w:r w:rsidRPr="00C0055C">
        <w:rPr>
          <w:rStyle w:val="NormalTok"/>
          <w:sz w:val="21"/>
        </w:rPr>
        <w:t xml:space="preserve">            — bin</w:t>
      </w:r>
      <w:r w:rsidRPr="00C0055C">
        <w:br/>
      </w:r>
      <w:r w:rsidRPr="00C0055C">
        <w:rPr>
          <w:rStyle w:val="NormalTok"/>
          <w:sz w:val="21"/>
        </w:rPr>
        <w:t xml:space="preserve">        — second</w:t>
      </w:r>
      <w:r w:rsidRPr="00C0055C">
        <w:br/>
      </w:r>
      <w:r w:rsidRPr="00C0055C">
        <w:rPr>
          <w:rStyle w:val="NormalTok"/>
          <w:sz w:val="21"/>
        </w:rPr>
        <w:t xml:space="preserve">            — bin</w:t>
      </w:r>
      <w:r w:rsidRPr="00C0055C">
        <w:br/>
      </w:r>
      <w:r w:rsidRPr="00C0055C">
        <w:rPr>
          <w:rStyle w:val="NormalTok"/>
          <w:sz w:val="21"/>
        </w:rPr>
        <w:t xml:space="preserve">    — </w:t>
      </w:r>
      <w:r w:rsidRPr="00C0055C">
        <w:rPr>
          <w:rStyle w:val="DecValTok"/>
          <w:sz w:val="21"/>
        </w:rPr>
        <w:t>2</w:t>
      </w:r>
      <w:r w:rsidRPr="00C0055C">
        <w:rPr>
          <w:rStyle w:val="BuiltInTok"/>
          <w:sz w:val="21"/>
        </w:rPr>
        <w:t>l</w:t>
      </w:r>
      <w:r w:rsidRPr="00C0055C">
        <w:br/>
      </w:r>
      <w:r w:rsidRPr="00C0055C">
        <w:rPr>
          <w:rStyle w:val="NormalTok"/>
          <w:sz w:val="21"/>
        </w:rPr>
        <w:t xml:space="preserve">        — first</w:t>
      </w:r>
      <w:r w:rsidRPr="00C0055C">
        <w:br/>
      </w:r>
      <w:r w:rsidRPr="00C0055C">
        <w:rPr>
          <w:rStyle w:val="NormalTok"/>
          <w:sz w:val="21"/>
        </w:rPr>
        <w:t xml:space="preserve">            — bin</w:t>
      </w:r>
      <w:r w:rsidRPr="00C0055C">
        <w:br/>
      </w:r>
      <w:r w:rsidRPr="00C0055C">
        <w:rPr>
          <w:rStyle w:val="NormalTok"/>
          <w:sz w:val="21"/>
        </w:rPr>
        <w:t xml:space="preserve">        — second</w:t>
      </w:r>
      <w:r w:rsidRPr="00C0055C">
        <w:br/>
      </w:r>
      <w:r w:rsidRPr="00C0055C">
        <w:rPr>
          <w:rStyle w:val="NormalTok"/>
          <w:sz w:val="21"/>
        </w:rPr>
        <w:t xml:space="preserve">            — bin</w:t>
      </w:r>
      <w:r w:rsidRPr="00C0055C">
        <w:br/>
      </w:r>
      <w:r w:rsidRPr="00C0055C">
        <w:rPr>
          <w:rStyle w:val="NormalTok"/>
          <w:sz w:val="21"/>
        </w:rPr>
        <w:t xml:space="preserve">        — third</w:t>
      </w:r>
      <w:r w:rsidRPr="00C0055C">
        <w:br/>
      </w:r>
      <w:r w:rsidRPr="00C0055C">
        <w:rPr>
          <w:rStyle w:val="NormalTok"/>
          <w:sz w:val="21"/>
        </w:rPr>
        <w:t xml:space="preserve">            — bin</w:t>
      </w:r>
      <w:r w:rsidRPr="00C0055C">
        <w:br/>
      </w:r>
      <w:r w:rsidRPr="00C0055C">
        <w:rPr>
          <w:rStyle w:val="NormalTok"/>
          <w:sz w:val="21"/>
        </w:rPr>
        <w:t xml:space="preserve">    — </w:t>
      </w:r>
      <w:r w:rsidRPr="00C0055C">
        <w:rPr>
          <w:rStyle w:val="DecValTok"/>
          <w:sz w:val="21"/>
        </w:rPr>
        <w:t>3</w:t>
      </w:r>
      <w:r w:rsidRPr="00C0055C">
        <w:rPr>
          <w:rStyle w:val="BuiltInTok"/>
          <w:sz w:val="21"/>
        </w:rPr>
        <w:t>l</w:t>
      </w:r>
      <w:r w:rsidRPr="00C0055C">
        <w:br/>
      </w:r>
      <w:r w:rsidRPr="00C0055C">
        <w:rPr>
          <w:rStyle w:val="NormalTok"/>
          <w:sz w:val="21"/>
        </w:rPr>
        <w:t xml:space="preserve">        — bin</w:t>
      </w:r>
      <w:r w:rsidRPr="00C0055C">
        <w:br/>
      </w:r>
      <w:r w:rsidRPr="00C0055C">
        <w:rPr>
          <w:rStyle w:val="NormalTok"/>
          <w:sz w:val="21"/>
        </w:rPr>
        <w:t xml:space="preserve">    — makefile</w:t>
      </w:r>
    </w:p>
    <w:p w:rsidR="00C0055C" w:rsidRDefault="00C0055C" w:rsidP="00C0055C">
      <w:pPr>
        <w:pStyle w:val="a1"/>
      </w:pPr>
      <w:r>
        <w:t>В качестве фиктивных целей были выбраны следующие:</w:t>
      </w:r>
    </w:p>
    <w:p w:rsidR="00C0055C" w:rsidRPr="00C0055C" w:rsidRDefault="00C0055C">
      <w:pPr>
        <w:pStyle w:val="SourceCode"/>
      </w:pP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first_first first_second_sum_z first_second_by_sev </w:t>
      </w:r>
      <w:r w:rsidRPr="00C0055C">
        <w:rPr>
          <w:rStyle w:val="CommentTok"/>
          <w:sz w:val="21"/>
        </w:rPr>
        <w:t># для первой</w:t>
      </w:r>
      <w:r w:rsidRPr="00C0055C">
        <w:br/>
      </w: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second_first second_second second_third </w:t>
      </w:r>
      <w:r w:rsidRPr="00C0055C">
        <w:rPr>
          <w:rStyle w:val="CommentTok"/>
          <w:sz w:val="21"/>
        </w:rPr>
        <w:t># для второй</w:t>
      </w:r>
      <w:r w:rsidRPr="00C0055C">
        <w:br/>
      </w: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third_first </w:t>
      </w:r>
      <w:r w:rsidRPr="00C0055C">
        <w:rPr>
          <w:rStyle w:val="CommentTok"/>
          <w:sz w:val="21"/>
        </w:rPr>
        <w:t># для третий</w:t>
      </w:r>
      <w:r w:rsidRPr="00C0055C">
        <w:br/>
      </w: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all </w:t>
      </w:r>
      <w:r w:rsidRPr="00C0055C">
        <w:rPr>
          <w:rStyle w:val="CommentTok"/>
          <w:sz w:val="21"/>
        </w:rPr>
        <w:t>#для всех</w:t>
      </w:r>
    </w:p>
    <w:p w:rsidR="00C0055C" w:rsidRDefault="00C0055C" w:rsidP="00C0055C">
      <w:pPr>
        <w:pStyle w:val="a1"/>
      </w:pPr>
      <w:r>
        <w:t>Так же изначально были введены следующие переменные:</w:t>
      </w:r>
    </w:p>
    <w:p w:rsidR="00C0055C" w:rsidRPr="00C0055C" w:rsidRDefault="00C0055C">
      <w:pPr>
        <w:pStyle w:val="SourceCode"/>
      </w:pPr>
      <w:r w:rsidRPr="00C0055C">
        <w:rPr>
          <w:rStyle w:val="DataTypeTok"/>
          <w:sz w:val="21"/>
        </w:rPr>
        <w:lastRenderedPageBreak/>
        <w:t>CPP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g++</w:t>
      </w:r>
      <w:r w:rsidRPr="00C0055C">
        <w:br/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gcc</w:t>
      </w:r>
      <w:r w:rsidRPr="00C0055C">
        <w:br/>
      </w:r>
      <w:r w:rsidRPr="00C0055C">
        <w:br/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app</w:t>
      </w:r>
      <w:r w:rsidRPr="00C0055C">
        <w:br/>
      </w:r>
      <w:r w:rsidRPr="00C0055C">
        <w:br/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1l/</w:t>
      </w:r>
      <w:r w:rsidRPr="00C0055C">
        <w:br/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2l/</w:t>
      </w:r>
      <w:r w:rsidRPr="00C0055C">
        <w:br/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3l/</w:t>
      </w:r>
      <w:r w:rsidRPr="00C0055C">
        <w:br/>
      </w:r>
      <w:r w:rsidRPr="00C0055C">
        <w:br/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bin/</w:t>
      </w:r>
    </w:p>
    <w:p w:rsidR="00C0055C" w:rsidRDefault="00C0055C" w:rsidP="00C0055C">
      <w:pPr>
        <w:pStyle w:val="a1"/>
      </w:pPr>
      <w:r>
        <w:t>В результате был получен готовый makefile для компиляции любой из программ из первых 3 лабораторных работ.</w:t>
      </w:r>
    </w:p>
    <w:p w:rsidR="00C0055C" w:rsidRPr="00C0055C" w:rsidRDefault="00C0055C">
      <w:pPr>
        <w:pStyle w:val="SourceCode"/>
      </w:pPr>
      <w:r w:rsidRPr="00C0055C">
        <w:br/>
      </w:r>
      <w:r w:rsidRPr="00C0055C">
        <w:rPr>
          <w:rStyle w:val="CommentTok"/>
          <w:sz w:val="21"/>
        </w:rPr>
        <w:t>#general makefile for all labs</w:t>
      </w:r>
      <w:r w:rsidRPr="00C0055C">
        <w:br/>
      </w:r>
      <w:r w:rsidRPr="00C0055C">
        <w:br/>
      </w:r>
      <w:r w:rsidRPr="00C0055C">
        <w:rPr>
          <w:rStyle w:val="DataTypeTok"/>
          <w:sz w:val="21"/>
        </w:rPr>
        <w:t>CPP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g++</w:t>
      </w:r>
      <w:r w:rsidRPr="00C0055C">
        <w:br/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gcc</w:t>
      </w:r>
      <w:r w:rsidRPr="00C0055C">
        <w:br/>
      </w:r>
      <w:r w:rsidRPr="00C0055C">
        <w:br/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app</w:t>
      </w:r>
      <w:r w:rsidRPr="00C0055C">
        <w:br/>
      </w:r>
      <w:r w:rsidRPr="00C0055C">
        <w:br/>
      </w:r>
      <w:r w:rsidRPr="00C0055C">
        <w:br/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1l/</w:t>
      </w:r>
      <w:r w:rsidRPr="00C0055C">
        <w:br/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2l/</w:t>
      </w:r>
      <w:r w:rsidRPr="00C0055C">
        <w:br/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3l/</w:t>
      </w:r>
      <w:r w:rsidRPr="00C0055C">
        <w:br/>
      </w:r>
      <w:r w:rsidRPr="00C0055C">
        <w:br/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=</w:t>
      </w:r>
      <w:r w:rsidRPr="00C0055C">
        <w:rPr>
          <w:rStyle w:val="StringTok"/>
          <w:sz w:val="21"/>
        </w:rPr>
        <w:t>bin/</w:t>
      </w:r>
      <w:r w:rsidRPr="00C0055C">
        <w:br/>
      </w:r>
      <w:r w:rsidRPr="00C0055C">
        <w:br/>
      </w: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first_first first_second_sum_z first_second_by_sev</w:t>
      </w:r>
      <w:r w:rsidRPr="00C0055C">
        <w:br/>
      </w: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second_first second_second second_third</w:t>
      </w:r>
      <w:r w:rsidRPr="00C0055C">
        <w:br/>
      </w: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third_first</w:t>
      </w:r>
      <w:r w:rsidRPr="00C0055C">
        <w:br/>
      </w:r>
      <w:r w:rsidRPr="00C0055C">
        <w:rPr>
          <w:rStyle w:val="OtherTok"/>
          <w:sz w:val="21"/>
        </w:rPr>
        <w:t>.PHONY:</w:t>
      </w:r>
      <w:r w:rsidRPr="00C0055C">
        <w:rPr>
          <w:rStyle w:val="DataTypeTok"/>
          <w:sz w:val="21"/>
        </w:rPr>
        <w:t xml:space="preserve"> all</w:t>
      </w:r>
      <w:r w:rsidRPr="00C0055C">
        <w:br/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all labs                                       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all:</w:t>
      </w:r>
      <w:r w:rsidRPr="00C0055C">
        <w:rPr>
          <w:rStyle w:val="DataTypeTok"/>
          <w:sz w:val="21"/>
        </w:rPr>
        <w:t xml:space="preserve"> first_first first_second_sum_z first_second_by_sev second_first second_second second_third third_first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br/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first part of first lab                        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first_first:</w:t>
      </w:r>
      <w:r w:rsidRPr="00C0055C">
        <w:rPr>
          <w:rStyle w:val="DataTypeTok"/>
          <w:sz w:val="21"/>
        </w:rPr>
        <w:t xml:space="preserve"> main.o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first/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first/main.o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main.o:</w:t>
      </w:r>
      <w:r w:rsidRPr="00C0055C">
        <w:rPr>
          <w:rStyle w:val="DataTypeTok"/>
          <w:sz w:val="21"/>
        </w:rPr>
        <w:t xml:space="preserve"> main.s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first/main.o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first/main.s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main.s:</w:t>
      </w:r>
      <w:r w:rsidRPr="00C0055C">
        <w:rPr>
          <w:rStyle w:val="DataTypeTok"/>
          <w:sz w:val="21"/>
        </w:rPr>
        <w:t xml:space="preserve"> main.i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-S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first/main.s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first/main.i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main.i: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-E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first/main.i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first/main.c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br/>
      </w:r>
      <w:r w:rsidRPr="00C0055C">
        <w:br/>
      </w:r>
      <w:r w:rsidRPr="00C0055C">
        <w:br/>
      </w:r>
      <w:r w:rsidRPr="00C0055C">
        <w:lastRenderedPageBreak/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second part of first lab program count_div_by_7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first_second_by_sev:</w:t>
      </w:r>
      <w:r w:rsidRPr="00C0055C">
        <w:rPr>
          <w:rStyle w:val="DataTypeTok"/>
          <w:sz w:val="21"/>
        </w:rPr>
        <w:t xml:space="preserve"> fsbs_main.o fsbs_array_proc.o fsbs_count_div_by_7.o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second/main.o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second/array_proc.o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second/count_div_by_7.o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fsbs_main.o: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$(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)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second/main.o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second/main.c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fsbs_array_proc.o: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$(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)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second/array_proc.o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second/array_proc.c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fsbs_count_div_by_7.o: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$(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)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second/count_div_by_7.o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second/count_div_by_7.c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br/>
      </w:r>
      <w:r w:rsidRPr="00C0055C">
        <w:br/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second part of first lab program sum_z         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first_second_sum_z:</w:t>
      </w:r>
      <w:r w:rsidRPr="00C0055C">
        <w:rPr>
          <w:rStyle w:val="DataTypeTok"/>
          <w:sz w:val="21"/>
        </w:rPr>
        <w:t xml:space="preserve"> sz_main.o sz_array_proc.o sz_sum_z.o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2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second/main2.o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second/array_proc.o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second/sum_z.o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sz_main.o: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$(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)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second/main2.o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second/main2.c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sz_array_proc.o: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$(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)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second/array_proc.o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second/array_proc.c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sz_sum_z.o: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$(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)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second/sum_z.o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PATH_FIRST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second/sum_z.c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br/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first part of second lab                       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second_first: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first/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first/main.c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br/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second part of second lab                      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second_second: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second/main.c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second/str_proc.c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br/>
      </w:r>
      <w:r w:rsidRPr="00C0055C">
        <w:br/>
      </w:r>
      <w:r w:rsidRPr="00C0055C">
        <w:rPr>
          <w:rStyle w:val="CommentTok"/>
          <w:sz w:val="21"/>
        </w:rPr>
        <w:lastRenderedPageBreak/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third part of second lab                       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second_third:</w:t>
      </w:r>
      <w:r w:rsidRPr="00C0055C">
        <w:rPr>
          <w:rStyle w:val="DataTypeTok"/>
          <w:sz w:val="21"/>
        </w:rPr>
        <w:t xml:space="preserve"> libstr_proc.a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third/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third/main.c -L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third/ -lstr_proc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libstr_proc.a:</w:t>
      </w:r>
      <w:r w:rsidRPr="00C0055C">
        <w:rPr>
          <w:rStyle w:val="DataTypeTok"/>
          <w:sz w:val="21"/>
        </w:rPr>
        <w:t xml:space="preserve"> str_proc.o</w:t>
      </w:r>
      <w:r w:rsidRPr="00C0055C">
        <w:br/>
      </w:r>
      <w:r w:rsidRPr="00C0055C">
        <w:rPr>
          <w:rStyle w:val="NormalTok"/>
          <w:sz w:val="21"/>
        </w:rPr>
        <w:t xml:space="preserve">    ar crs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third/libstr_proc.a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third/str_proc.o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str_proc.o: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third/str_proc.o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PATH_SECOND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third/str_proc.c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br/>
      </w:r>
      <w:r w:rsidRPr="00C0055C">
        <w:br/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CommentTok"/>
          <w:sz w:val="21"/>
        </w:rPr>
        <w:t># compile first part of third lab                         #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  <w:r w:rsidRPr="00C0055C">
        <w:rPr>
          <w:rStyle w:val="DecValTok"/>
          <w:sz w:val="21"/>
        </w:rPr>
        <w:t>third_first:</w:t>
      </w:r>
      <w:r w:rsidRPr="00C0055C">
        <w:rPr>
          <w:rStyle w:val="DataTypeTok"/>
          <w:sz w:val="21"/>
        </w:rPr>
        <w:t xml:space="preserve"> larray_proc lmatrix_proc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main.cpp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APP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-L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-larray_proc -lmatrix_proc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larray_proc:</w:t>
      </w:r>
      <w:r w:rsidRPr="00C0055C">
        <w:rPr>
          <w:rStyle w:val="DataTypeTok"/>
          <w:sz w:val="21"/>
        </w:rPr>
        <w:t xml:space="preserve"> array_proc.o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-shared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array_proc.dll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array_proc.o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lmatrix_proc:</w:t>
      </w:r>
      <w:r w:rsidRPr="00C0055C">
        <w:rPr>
          <w:rStyle w:val="DataTypeTok"/>
          <w:sz w:val="21"/>
        </w:rPr>
        <w:t xml:space="preserve"> matrix_proc.o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-shared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}${</w:t>
      </w:r>
      <w:r w:rsidRPr="00C0055C">
        <w:rPr>
          <w:rStyle w:val="DataTypeTok"/>
          <w:sz w:val="21"/>
        </w:rPr>
        <w:t>BIN_PATH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matrix_proc.dll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matrix_proc.o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array_proc.o: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-c -fPIC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array_proc.o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array_proc.cpp</w:t>
      </w:r>
      <w:r w:rsidRPr="00C0055C">
        <w:br/>
      </w:r>
      <w:r w:rsidRPr="00C0055C">
        <w:br/>
      </w:r>
      <w:r w:rsidRPr="00C0055C">
        <w:rPr>
          <w:rStyle w:val="DecValTok"/>
          <w:sz w:val="21"/>
        </w:rPr>
        <w:t>matrix_proc.o:</w:t>
      </w:r>
      <w:r w:rsidRPr="00C0055C">
        <w:br/>
      </w:r>
      <w:r w:rsidRPr="00C0055C">
        <w:rPr>
          <w:rStyle w:val="NormalTok"/>
          <w:sz w:val="21"/>
        </w:rPr>
        <w:t xml:space="preserve">   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CPP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 -c -fPIC -o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 xml:space="preserve">matrix_proc.o </w:t>
      </w:r>
      <w:r w:rsidRPr="00C0055C">
        <w:rPr>
          <w:rStyle w:val="CharTok"/>
          <w:sz w:val="21"/>
        </w:rPr>
        <w:t>${</w:t>
      </w:r>
      <w:r w:rsidRPr="00C0055C">
        <w:rPr>
          <w:rStyle w:val="DataTypeTok"/>
          <w:sz w:val="21"/>
        </w:rPr>
        <w:t>PATH_THIRD</w:t>
      </w:r>
      <w:r w:rsidRPr="00C0055C">
        <w:rPr>
          <w:rStyle w:val="CharTok"/>
          <w:sz w:val="21"/>
        </w:rPr>
        <w:t>}</w:t>
      </w:r>
      <w:r w:rsidRPr="00C0055C">
        <w:rPr>
          <w:rStyle w:val="NormalTok"/>
          <w:sz w:val="21"/>
        </w:rPr>
        <w:t>matrix_proc.cpp</w:t>
      </w:r>
      <w:r w:rsidRPr="00C0055C">
        <w:br/>
      </w:r>
      <w:r w:rsidRPr="00C0055C">
        <w:rPr>
          <w:rStyle w:val="CommentTok"/>
          <w:sz w:val="21"/>
        </w:rPr>
        <w:t>###########################################################</w:t>
      </w:r>
      <w:r w:rsidRPr="00C0055C">
        <w:br/>
      </w:r>
    </w:p>
    <w:p w:rsidR="00C0055C" w:rsidRDefault="00C0055C" w:rsidP="00C0055C">
      <w:pPr>
        <w:pStyle w:val="a1"/>
      </w:pPr>
      <w:r>
        <w:rPr>
          <w:noProof/>
        </w:rPr>
        <w:drawing>
          <wp:inline distT="0" distB="0" distL="0" distR="0">
            <wp:extent cx="5216892" cy="112615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55C" w:rsidRDefault="00C0055C">
      <w:pPr>
        <w:pStyle w:val="a1"/>
      </w:pPr>
      <w:r>
        <w:t>Рисунок 4.1 — Демонстрация работы программы для цели first_first</w:t>
      </w:r>
    </w:p>
    <w:p w:rsidR="00C0055C" w:rsidRDefault="00C0055C">
      <w:pPr>
        <w:pStyle w:val="a1"/>
      </w:pPr>
      <w:r>
        <w:rPr>
          <w:noProof/>
        </w:rPr>
        <w:lastRenderedPageBreak/>
        <w:drawing>
          <wp:inline distT="0" distB="0" distL="0" distR="0">
            <wp:extent cx="5930900" cy="30497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4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C0055C" w:rsidRDefault="00C0055C" w:rsidP="00C0055C">
      <w:pPr>
        <w:pStyle w:val="a1"/>
      </w:pPr>
      <w:r>
        <w:t>Рисунок 4.2 — Демонстрация работы программы для цели all</w:t>
      </w:r>
    </w:p>
    <w:sectPr w:rsidR="0089722C" w:rsidRPr="00C0055C" w:rsidSect="00B2733D">
      <w:footerReference w:type="default" r:id="rId10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05" w:rsidRDefault="00587905">
      <w:r>
        <w:separator/>
      </w:r>
    </w:p>
    <w:p w:rsidR="00587905" w:rsidRDefault="00587905"/>
  </w:endnote>
  <w:endnote w:type="continuationSeparator" w:id="0">
    <w:p w:rsidR="00587905" w:rsidRDefault="00587905">
      <w:r>
        <w:continuationSeparator/>
      </w:r>
    </w:p>
    <w:p w:rsidR="00587905" w:rsidRDefault="0058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8AD2AB65-E3A3-4885-97AB-917BB3072149}"/>
    <w:embedBold r:id="rId2" w:fontKey="{E0703BBF-C250-4998-9F5D-391C3DEB22BB}"/>
    <w:embedItalic r:id="rId3" w:fontKey="{0D694D87-F8CC-4D84-8C57-516BCF1FBF2F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B6E2D8DA-3616-4349-8D82-15D3A45751D5}"/>
    <w:embedItalic r:id="rId5" w:fontKey="{F33AAB73-306A-4EF7-A6F7-24D9FC9F108D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05" w:rsidRDefault="00587905">
      <w:r>
        <w:separator/>
      </w:r>
    </w:p>
    <w:p w:rsidR="00587905" w:rsidRDefault="00587905"/>
  </w:footnote>
  <w:footnote w:type="continuationSeparator" w:id="0">
    <w:p w:rsidR="00587905" w:rsidRDefault="00587905">
      <w:r>
        <w:continuationSeparator/>
      </w:r>
    </w:p>
    <w:p w:rsidR="00587905" w:rsidRDefault="00587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56B0F2F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0FB4E01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383A647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4" w15:restartNumberingAfterBreak="0">
    <w:nsid w:val="FFFFFF7D"/>
    <w:multiLevelType w:val="singleLevel"/>
    <w:tmpl w:val="71C28C7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E"/>
    <w:multiLevelType w:val="singleLevel"/>
    <w:tmpl w:val="8E8E7E1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80"/>
    <w:multiLevelType w:val="singleLevel"/>
    <w:tmpl w:val="5734E36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7" w15:restartNumberingAfterBreak="0">
    <w:nsid w:val="FFFFFF81"/>
    <w:multiLevelType w:val="singleLevel"/>
    <w:tmpl w:val="562C382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2"/>
    <w:multiLevelType w:val="singleLevel"/>
    <w:tmpl w:val="9D487AF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3"/>
    <w:multiLevelType w:val="singleLevel"/>
    <w:tmpl w:val="2D06931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8"/>
    <w:multiLevelType w:val="singleLevel"/>
    <w:tmpl w:val="69B2537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1" w15:restartNumberingAfterBreak="0">
    <w:nsid w:val="FFFFFF89"/>
    <w:multiLevelType w:val="singleLevel"/>
    <w:tmpl w:val="147E9D6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2" w15:restartNumberingAfterBreak="0">
    <w:nsid w:val="00000006"/>
    <w:multiLevelType w:val="singleLevel"/>
    <w:tmpl w:val="862E076C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3" w15:restartNumberingAfterBreak="0">
    <w:nsid w:val="00000019"/>
    <w:multiLevelType w:val="multilevel"/>
    <w:tmpl w:val="B4581142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E02453D0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7F7C2DC0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E3584300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D09EE12E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B944E344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multilevel"/>
    <w:tmpl w:val="BE68444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0FEAE51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multilevel"/>
    <w:tmpl w:val="6F62996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ADDC620E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47D0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3160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055C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DataTypeTok">
    <w:name w:val="DataTypeTok"/>
    <w:basedOn w:val="VerbatimChar"/>
    <w:rsid w:val="00C0055C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sid w:val="00C0055C"/>
    <w:rPr>
      <w:rFonts w:ascii="PT Mono" w:hAnsi="PT Mono"/>
      <w:b w:val="0"/>
      <w:i w:val="0"/>
      <w:color w:val="40A070"/>
      <w:sz w:val="24"/>
    </w:rPr>
  </w:style>
  <w:style w:type="character" w:customStyle="1" w:styleId="CharTok">
    <w:name w:val="CharTok"/>
    <w:basedOn w:val="VerbatimChar"/>
    <w:rsid w:val="00C0055C"/>
    <w:rPr>
      <w:rFonts w:ascii="PT Mono" w:hAnsi="PT Mono"/>
      <w:b w:val="0"/>
      <w:i w:val="0"/>
      <w:color w:val="4070A0"/>
      <w:sz w:val="24"/>
    </w:rPr>
  </w:style>
  <w:style w:type="character" w:customStyle="1" w:styleId="StringTok">
    <w:name w:val="StringTok"/>
    <w:basedOn w:val="VerbatimChar"/>
    <w:rsid w:val="00C0055C"/>
    <w:rPr>
      <w:rFonts w:ascii="PT Mono" w:hAnsi="PT Mono"/>
      <w:b w:val="0"/>
      <w:i w:val="0"/>
      <w:color w:val="4070A0"/>
      <w:sz w:val="24"/>
    </w:rPr>
  </w:style>
  <w:style w:type="character" w:customStyle="1" w:styleId="CommentTok">
    <w:name w:val="CommentTok"/>
    <w:basedOn w:val="VerbatimChar"/>
    <w:rsid w:val="00C0055C"/>
    <w:rPr>
      <w:rFonts w:ascii="PT Mono" w:hAnsi="PT Mono"/>
      <w:b w:val="0"/>
      <w:i/>
      <w:color w:val="60A0B0"/>
      <w:sz w:val="24"/>
    </w:rPr>
  </w:style>
  <w:style w:type="character" w:customStyle="1" w:styleId="OtherTok">
    <w:name w:val="OtherTok"/>
    <w:basedOn w:val="VerbatimChar"/>
    <w:rsid w:val="00C0055C"/>
    <w:rPr>
      <w:rFonts w:ascii="PT Mono" w:hAnsi="PT Mono"/>
      <w:b w:val="0"/>
      <w:i w:val="0"/>
      <w:color w:val="007020"/>
      <w:sz w:val="24"/>
    </w:rPr>
  </w:style>
  <w:style w:type="character" w:customStyle="1" w:styleId="BuiltInTok">
    <w:name w:val="BuiltInTok"/>
    <w:basedOn w:val="VerbatimChar"/>
    <w:rsid w:val="00C0055C"/>
    <w:rPr>
      <w:rFonts w:ascii="PT Mono" w:hAnsi="PT Mono"/>
      <w:b w:val="0"/>
      <w:i w:val="0"/>
      <w:sz w:val="24"/>
    </w:rPr>
  </w:style>
  <w:style w:type="character" w:customStyle="1" w:styleId="NormalTok">
    <w:name w:val="NormalTok"/>
    <w:basedOn w:val="VerbatimChar"/>
    <w:rsid w:val="00C0055C"/>
    <w:rPr>
      <w:rFonts w:ascii="PT Mono" w:hAnsi="PT Mono"/>
      <w:b w:val="0"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DC82F-FF0D-4BF5-9037-A7AB3BF24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6120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2019-09-23T08:21:00Z</dcterms:created>
  <dcterms:modified xsi:type="dcterms:W3CDTF">2019-09-23T08:21:00Z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