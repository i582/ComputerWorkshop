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8B" w:rsidRDefault="0059298B">
      <w:pPr>
        <w:pStyle w:val="12"/>
      </w:pPr>
      <w:bookmarkStart w:id="0" w:name="sec:chapter1"/>
      <w:bookmarkStart w:id="1" w:name="_GoBack"/>
      <w:bookmarkEnd w:id="1"/>
      <w:r>
        <w:t>Лабораторная работа №3</w:t>
      </w:r>
      <w:bookmarkEnd w:id="0"/>
    </w:p>
    <w:p w:rsidR="0059298B" w:rsidRDefault="0059298B">
      <w:pPr>
        <w:pStyle w:val="2"/>
      </w:pPr>
      <w:bookmarkStart w:id="2" w:name="цель-работы"/>
      <w:r>
        <w:t>Цель работы</w:t>
      </w:r>
      <w:bookmarkEnd w:id="2"/>
    </w:p>
    <w:p w:rsidR="0059298B" w:rsidRDefault="0059298B" w:rsidP="0059298B">
      <w:pPr>
        <w:pStyle w:val="a1"/>
      </w:pPr>
      <w:r>
        <w:t>Изучить процесс создания динамических библиотек при помощи набора компиляторов иутилит GCC и особенности их применения.</w:t>
      </w:r>
    </w:p>
    <w:p w:rsidR="0059298B" w:rsidRDefault="0059298B">
      <w:pPr>
        <w:pStyle w:val="2"/>
      </w:pPr>
      <w:bookmarkStart w:id="3" w:name="задание"/>
      <w:r>
        <w:t>Задание</w:t>
      </w:r>
      <w:bookmarkEnd w:id="3"/>
    </w:p>
    <w:p w:rsidR="0059298B" w:rsidRDefault="0059298B" w:rsidP="0059298B">
      <w:pPr>
        <w:pStyle w:val="Compact"/>
        <w:numPr>
          <w:ilvl w:val="0"/>
          <w:numId w:val="32"/>
        </w:numPr>
      </w:pPr>
      <w:r>
        <w:t>Написать программу в соответствие с вариантом.</w:t>
      </w:r>
    </w:p>
    <w:p w:rsidR="0059298B" w:rsidRDefault="0059298B" w:rsidP="0059298B">
      <w:pPr>
        <w:pStyle w:val="Compact"/>
        <w:numPr>
          <w:ilvl w:val="0"/>
          <w:numId w:val="32"/>
        </w:numPr>
      </w:pPr>
      <w:r>
        <w:t>Массив и матрицу заполнять случайными числами от -50 до 50.</w:t>
      </w:r>
    </w:p>
    <w:p w:rsidR="0059298B" w:rsidRDefault="0059298B" w:rsidP="0059298B">
      <w:pPr>
        <w:pStyle w:val="Compact"/>
        <w:numPr>
          <w:ilvl w:val="0"/>
          <w:numId w:val="32"/>
        </w:numPr>
      </w:pPr>
      <w:r>
        <w:t>Функции для работы с массивами и матрицами поместить в две отдельные динамические библиотеки.</w:t>
      </w:r>
    </w:p>
    <w:p w:rsidR="0059298B" w:rsidRDefault="0059298B" w:rsidP="0059298B">
      <w:pPr>
        <w:pStyle w:val="Compact"/>
        <w:numPr>
          <w:ilvl w:val="0"/>
          <w:numId w:val="32"/>
        </w:numPr>
      </w:pPr>
      <w:r>
        <w:t>При запуске программы пользователю должно быть представлено меню, в котором можно выбрать с чем будет происходить работа: с матрицей или с массивом.</w:t>
      </w:r>
    </w:p>
    <w:p w:rsidR="0059298B" w:rsidRDefault="0059298B" w:rsidP="0059298B">
      <w:pPr>
        <w:pStyle w:val="Compact"/>
        <w:numPr>
          <w:ilvl w:val="0"/>
          <w:numId w:val="32"/>
        </w:numPr>
      </w:pPr>
      <w:r>
        <w:t>В зависимости от выбора пользователя, загружается одна или другая динамическая библиотека.</w:t>
      </w:r>
    </w:p>
    <w:p w:rsidR="0059298B" w:rsidRDefault="0059298B" w:rsidP="0059298B">
      <w:pPr>
        <w:pStyle w:val="Compact"/>
        <w:numPr>
          <w:ilvl w:val="0"/>
          <w:numId w:val="32"/>
        </w:numPr>
      </w:pPr>
      <w:r>
        <w:t>Библиотеки должны быть скомпилированы с учётом возможного использования в ОС семейств Linux или Windows/</w:t>
      </w:r>
    </w:p>
    <w:p w:rsidR="0059298B" w:rsidRDefault="0059298B" w:rsidP="0059298B">
      <w:pPr>
        <w:pStyle w:val="Compact"/>
        <w:numPr>
          <w:ilvl w:val="0"/>
          <w:numId w:val="32"/>
        </w:numPr>
      </w:pPr>
      <w:r>
        <w:t>Основная программа должна при помощи директив препроцессора поддерживать мультиплатформенность в рамках этих двух семейств ОС.</w:t>
      </w:r>
    </w:p>
    <w:p w:rsidR="0059298B" w:rsidRDefault="0059298B">
      <w:pPr>
        <w:pStyle w:val="3"/>
      </w:pPr>
      <w:bookmarkStart w:id="4" w:name="вариативная-часть-вариант-14"/>
      <w:r>
        <w:t>Вариативная часть (Вариант 14)</w:t>
      </w:r>
      <w:bookmarkEnd w:id="4"/>
    </w:p>
    <w:p w:rsidR="0059298B" w:rsidRDefault="0059298B" w:rsidP="0059298B">
      <w:pPr>
        <w:pStyle w:val="a1"/>
      </w:pPr>
      <w:r>
        <w:t>В массиве K (73) и матрице R (7х10) найти число элементов, которые делятся на 7 без остатка.</w:t>
      </w:r>
    </w:p>
    <w:p w:rsidR="0059298B" w:rsidRDefault="0059298B">
      <w:pPr>
        <w:pStyle w:val="2"/>
      </w:pPr>
      <w:bookmarkStart w:id="5" w:name="результат-выполненной-работы"/>
      <w:r>
        <w:t>Результат выполненной работы</w:t>
      </w:r>
      <w:bookmarkEnd w:id="5"/>
    </w:p>
    <w:p w:rsidR="0059298B" w:rsidRDefault="0059298B" w:rsidP="0059298B">
      <w:pPr>
        <w:pStyle w:val="a1"/>
      </w:pPr>
      <w:r>
        <w:t>Исходный код (</w:t>
      </w:r>
      <w:r>
        <w:rPr>
          <w:b/>
        </w:rPr>
        <w:t>файл main.c</w:t>
      </w:r>
      <w:r>
        <w:t>):</w:t>
      </w:r>
    </w:p>
    <w:p w:rsidR="0059298B" w:rsidRPr="0059298B" w:rsidRDefault="0059298B">
      <w:pPr>
        <w:pStyle w:val="SourceCode"/>
      </w:pPr>
      <w:r w:rsidRPr="0059298B">
        <w:rPr>
          <w:rStyle w:val="PreprocessorTok"/>
          <w:sz w:val="21"/>
        </w:rPr>
        <w:t xml:space="preserve">#include </w:t>
      </w:r>
      <w:r w:rsidRPr="0059298B">
        <w:rPr>
          <w:rStyle w:val="ImportTok"/>
          <w:sz w:val="21"/>
        </w:rPr>
        <w:t>&lt;stdio.h&gt;</w:t>
      </w:r>
      <w:r w:rsidRPr="0059298B">
        <w:br/>
      </w:r>
      <w:r w:rsidRPr="0059298B">
        <w:rPr>
          <w:rStyle w:val="PreprocessorTok"/>
          <w:sz w:val="21"/>
        </w:rPr>
        <w:t xml:space="preserve">#include </w:t>
      </w:r>
      <w:r w:rsidRPr="0059298B">
        <w:rPr>
          <w:rStyle w:val="ImportTok"/>
          <w:sz w:val="21"/>
        </w:rPr>
        <w:t>&lt;stdlib.h&gt;</w:t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>#ifdef __linux</w:t>
      </w:r>
      <w:r w:rsidRPr="0059298B">
        <w:br/>
      </w:r>
      <w:r w:rsidRPr="0059298B">
        <w:lastRenderedPageBreak/>
        <w:br/>
      </w:r>
      <w:r w:rsidRPr="0059298B">
        <w:rPr>
          <w:rStyle w:val="PreprocessorTok"/>
          <w:sz w:val="21"/>
        </w:rPr>
        <w:t xml:space="preserve">#include </w:t>
      </w:r>
      <w:r w:rsidRPr="0059298B">
        <w:rPr>
          <w:rStyle w:val="ImportTok"/>
          <w:sz w:val="21"/>
        </w:rPr>
        <w:t>&lt;dlfcn.h&gt;</w:t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>#define LOAD_LIBRARY(lib_name, flags) dlopen(lib_name, flags)</w:t>
      </w:r>
      <w:r w:rsidRPr="0059298B">
        <w:br/>
      </w:r>
      <w:r w:rsidRPr="0059298B">
        <w:rPr>
          <w:rStyle w:val="PreprocessorTok"/>
          <w:sz w:val="21"/>
        </w:rPr>
        <w:t>#define LOAD_FUNCTION(lib, func_name) dlsym(lib, func_name)</w:t>
      </w:r>
      <w:r w:rsidRPr="0059298B">
        <w:br/>
      </w:r>
      <w:r w:rsidRPr="0059298B">
        <w:rPr>
          <w:rStyle w:val="PreprocessorTok"/>
          <w:sz w:val="21"/>
        </w:rPr>
        <w:t>#define CLOSE_LIBRARY(lib) dlclose(lib)</w:t>
      </w:r>
      <w:r w:rsidRPr="0059298B">
        <w:br/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>#elif defined _WIN32</w:t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 xml:space="preserve">#include </w:t>
      </w:r>
      <w:r w:rsidRPr="0059298B">
        <w:rPr>
          <w:rStyle w:val="ImportTok"/>
          <w:sz w:val="21"/>
        </w:rPr>
        <w:t>&lt;windows.h&gt;</w:t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>#define LOAD_LIBRARY(lib_name, flags) LoadLibrary(lib_name)</w:t>
      </w:r>
      <w:r w:rsidRPr="0059298B">
        <w:br/>
      </w:r>
      <w:r w:rsidRPr="0059298B">
        <w:rPr>
          <w:rStyle w:val="PreprocessorTok"/>
          <w:sz w:val="21"/>
        </w:rPr>
        <w:t>#define LOAD_FUNCTION(lib, func_name) GetProcAddress((HINSTANCE)lib, func_name)</w:t>
      </w:r>
      <w:r w:rsidRPr="0059298B">
        <w:br/>
      </w:r>
      <w:r w:rsidRPr="0059298B">
        <w:rPr>
          <w:rStyle w:val="PreprocessorTok"/>
          <w:sz w:val="21"/>
        </w:rPr>
        <w:t>#define CLOSE_LIBRARY(lib) FreeLibrary((HINSTANCE)lib);</w:t>
      </w:r>
      <w:r w:rsidRPr="0059298B">
        <w:br/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>#endif</w:t>
      </w:r>
      <w:r w:rsidRPr="0059298B">
        <w:br/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 xml:space="preserve">#include </w:t>
      </w:r>
      <w:r w:rsidRPr="0059298B">
        <w:rPr>
          <w:rStyle w:val="ImportTok"/>
          <w:sz w:val="21"/>
        </w:rPr>
        <w:t>"iostream"</w:t>
      </w:r>
      <w:r w:rsidRPr="0059298B">
        <w:br/>
      </w:r>
      <w:r w:rsidRPr="0059298B">
        <w:rPr>
          <w:rStyle w:val="NormalTok"/>
          <w:sz w:val="21"/>
        </w:rPr>
        <w:t>using namespace std;</w:t>
      </w:r>
      <w:r w:rsidRPr="0059298B">
        <w:br/>
      </w:r>
      <w:r w:rsidRPr="0059298B">
        <w:br/>
      </w:r>
      <w:r w:rsidRPr="0059298B">
        <w:br/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main(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argc, </w:t>
      </w:r>
      <w:r w:rsidRPr="0059298B">
        <w:rPr>
          <w:rStyle w:val="DataTypeTok"/>
          <w:sz w:val="21"/>
        </w:rPr>
        <w:t>char</w:t>
      </w:r>
      <w:r w:rsidRPr="0059298B">
        <w:rPr>
          <w:rStyle w:val="NormalTok"/>
          <w:sz w:val="21"/>
        </w:rPr>
        <w:t>** argv)</w:t>
      </w:r>
      <w:r w:rsidRPr="0059298B">
        <w:br/>
      </w:r>
      <w:r w:rsidRPr="0059298B">
        <w:rPr>
          <w:rStyle w:val="NormalTok"/>
          <w:sz w:val="21"/>
        </w:rPr>
        <w:t>{</w:t>
      </w:r>
      <w:r w:rsidRPr="0059298B">
        <w:br/>
      </w:r>
      <w:r w:rsidRPr="0059298B">
        <w:rPr>
          <w:rStyle w:val="NormalTok"/>
          <w:sz w:val="21"/>
        </w:rPr>
        <w:t xml:space="preserve">    setlocale(LC_ALL, </w:t>
      </w:r>
      <w:r w:rsidRPr="0059298B">
        <w:rPr>
          <w:rStyle w:val="StringTok"/>
          <w:sz w:val="21"/>
        </w:rPr>
        <w:t>"Rus"</w:t>
      </w:r>
      <w:r w:rsidRPr="0059298B">
        <w:rPr>
          <w:rStyle w:val="NormalTok"/>
          <w:sz w:val="21"/>
        </w:rPr>
        <w:t>);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selected = </w:t>
      </w:r>
      <w:r w:rsidRPr="0059298B">
        <w:rPr>
          <w:rStyle w:val="DecValTok"/>
          <w:sz w:val="21"/>
        </w:rPr>
        <w:t>1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ControlFlowTok"/>
          <w:sz w:val="21"/>
        </w:rPr>
        <w:t>while</w:t>
      </w:r>
      <w:r w:rsidRPr="0059298B">
        <w:rPr>
          <w:rStyle w:val="NormalTok"/>
          <w:sz w:val="21"/>
        </w:rPr>
        <w:t xml:space="preserve"> (selected)</w:t>
      </w:r>
      <w:r w:rsidRPr="0059298B">
        <w:br/>
      </w:r>
      <w:r w:rsidRPr="0059298B">
        <w:rPr>
          <w:rStyle w:val="NormalTok"/>
          <w:sz w:val="21"/>
        </w:rPr>
        <w:t xml:space="preserve">    {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cout &lt;&lt; </w:t>
      </w:r>
      <w:r w:rsidRPr="0059298B">
        <w:rPr>
          <w:rStyle w:val="StringTok"/>
          <w:sz w:val="21"/>
        </w:rPr>
        <w:t>"Что вы хотите использовать?"</w:t>
      </w:r>
      <w:r w:rsidRPr="0059298B">
        <w:rPr>
          <w:rStyle w:val="NormalTok"/>
          <w:sz w:val="21"/>
        </w:rPr>
        <w:t xml:space="preserve"> &lt;&lt; endl;</w:t>
      </w:r>
      <w:r w:rsidRPr="0059298B">
        <w:br/>
      </w:r>
      <w:r w:rsidRPr="0059298B">
        <w:rPr>
          <w:rStyle w:val="NormalTok"/>
          <w:sz w:val="21"/>
        </w:rPr>
        <w:t xml:space="preserve">    cout &lt;&lt; </w:t>
      </w:r>
      <w:r w:rsidRPr="0059298B">
        <w:rPr>
          <w:rStyle w:val="StringTok"/>
          <w:sz w:val="21"/>
        </w:rPr>
        <w:t>"1. Массив"</w:t>
      </w:r>
      <w:r w:rsidRPr="0059298B">
        <w:rPr>
          <w:rStyle w:val="NormalTok"/>
          <w:sz w:val="21"/>
        </w:rPr>
        <w:t xml:space="preserve"> &lt;&lt; endl;</w:t>
      </w:r>
      <w:r w:rsidRPr="0059298B">
        <w:br/>
      </w:r>
      <w:r w:rsidRPr="0059298B">
        <w:rPr>
          <w:rStyle w:val="NormalTok"/>
          <w:sz w:val="21"/>
        </w:rPr>
        <w:t xml:space="preserve">    cout &lt;&lt; </w:t>
      </w:r>
      <w:r w:rsidRPr="0059298B">
        <w:rPr>
          <w:rStyle w:val="StringTok"/>
          <w:sz w:val="21"/>
        </w:rPr>
        <w:t>"2. Матрица"</w:t>
      </w:r>
      <w:r w:rsidRPr="0059298B">
        <w:rPr>
          <w:rStyle w:val="NormalTok"/>
          <w:sz w:val="21"/>
        </w:rPr>
        <w:t xml:space="preserve"> &lt;&lt; endl;</w:t>
      </w:r>
      <w:r w:rsidRPr="0059298B">
        <w:br/>
      </w:r>
      <w:r w:rsidRPr="0059298B">
        <w:rPr>
          <w:rStyle w:val="NormalTok"/>
          <w:sz w:val="21"/>
        </w:rPr>
        <w:t xml:space="preserve">    cout &lt;&lt; </w:t>
      </w:r>
      <w:r w:rsidRPr="0059298B">
        <w:rPr>
          <w:rStyle w:val="StringTok"/>
          <w:sz w:val="21"/>
        </w:rPr>
        <w:t>"0. Выход"</w:t>
      </w:r>
      <w:r w:rsidRPr="0059298B">
        <w:rPr>
          <w:rStyle w:val="NormalTok"/>
          <w:sz w:val="21"/>
        </w:rPr>
        <w:t xml:space="preserve"> &lt;&lt; endl;</w:t>
      </w:r>
      <w:r w:rsidRPr="0059298B">
        <w:br/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cin &gt;&gt; selected;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ControlFlowTok"/>
          <w:sz w:val="21"/>
        </w:rPr>
        <w:t>switch</w:t>
      </w:r>
      <w:r w:rsidRPr="0059298B">
        <w:rPr>
          <w:rStyle w:val="NormalTok"/>
          <w:sz w:val="21"/>
        </w:rPr>
        <w:t>(selected)</w:t>
      </w:r>
      <w:r w:rsidRPr="0059298B">
        <w:br/>
      </w:r>
      <w:r w:rsidRPr="0059298B">
        <w:rPr>
          <w:rStyle w:val="NormalTok"/>
          <w:sz w:val="21"/>
        </w:rPr>
        <w:t xml:space="preserve">    {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    </w:t>
      </w:r>
      <w:r w:rsidRPr="0059298B">
        <w:rPr>
          <w:rStyle w:val="ControlFlowTok"/>
          <w:sz w:val="21"/>
        </w:rPr>
        <w:t>case</w:t>
      </w:r>
      <w:r w:rsidRPr="0059298B">
        <w:rPr>
          <w:rStyle w:val="NormalTok"/>
          <w:sz w:val="21"/>
        </w:rPr>
        <w:t xml:space="preserve"> </w:t>
      </w:r>
      <w:r w:rsidRPr="0059298B">
        <w:rPr>
          <w:rStyle w:val="DecValTok"/>
          <w:sz w:val="21"/>
        </w:rPr>
        <w:t>1</w:t>
      </w:r>
      <w:r w:rsidRPr="0059298B">
        <w:rPr>
          <w:rStyle w:val="NormalTok"/>
          <w:sz w:val="21"/>
        </w:rPr>
        <w:t>:</w:t>
      </w:r>
      <w:r w:rsidRPr="0059298B">
        <w:br/>
      </w:r>
      <w:r w:rsidRPr="0059298B">
        <w:rPr>
          <w:rStyle w:val="NormalTok"/>
          <w:sz w:val="21"/>
        </w:rPr>
        <w:t xml:space="preserve">        {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DataTypeTok"/>
          <w:sz w:val="21"/>
        </w:rPr>
        <w:t>void</w:t>
      </w:r>
      <w:r w:rsidRPr="0059298B">
        <w:rPr>
          <w:rStyle w:val="NormalTok"/>
          <w:sz w:val="21"/>
        </w:rPr>
        <w:t>* lib = LOAD_LIBRARY(</w:t>
      </w:r>
      <w:r w:rsidRPr="0059298B">
        <w:rPr>
          <w:rStyle w:val="StringTok"/>
          <w:sz w:val="21"/>
        </w:rPr>
        <w:t>"array_proc.dll"</w:t>
      </w:r>
      <w:r w:rsidRPr="0059298B">
        <w:rPr>
          <w:rStyle w:val="NormalTok"/>
          <w:sz w:val="21"/>
        </w:rPr>
        <w:t>, NULL);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ControlFlowTok"/>
          <w:sz w:val="21"/>
        </w:rPr>
        <w:t>if</w:t>
      </w:r>
      <w:r w:rsidRPr="0059298B">
        <w:rPr>
          <w:rStyle w:val="NormalTok"/>
          <w:sz w:val="21"/>
        </w:rPr>
        <w:t xml:space="preserve"> (!lib)</w:t>
      </w:r>
      <w:r w:rsidRPr="0059298B">
        <w:br/>
      </w:r>
      <w:r w:rsidRPr="0059298B">
        <w:rPr>
          <w:rStyle w:val="NormalTok"/>
          <w:sz w:val="21"/>
        </w:rPr>
        <w:t xml:space="preserve">            {</w:t>
      </w:r>
      <w:r w:rsidRPr="0059298B">
        <w:br/>
      </w:r>
      <w:r w:rsidRPr="0059298B">
        <w:rPr>
          <w:rStyle w:val="NormalTok"/>
          <w:sz w:val="21"/>
        </w:rPr>
        <w:t xml:space="preserve">                printf(</w:t>
      </w:r>
      <w:r w:rsidRPr="0059298B">
        <w:rPr>
          <w:rStyle w:val="StringTok"/>
          <w:sz w:val="21"/>
        </w:rPr>
        <w:t>"Error open lib</w:t>
      </w:r>
      <w:r w:rsidRPr="0059298B">
        <w:rPr>
          <w:rStyle w:val="SpecialCharTok"/>
          <w:sz w:val="21"/>
        </w:rPr>
        <w:t>\n</w:t>
      </w:r>
      <w:r w:rsidRPr="0059298B">
        <w:rPr>
          <w:rStyle w:val="StringTok"/>
          <w:sz w:val="21"/>
        </w:rPr>
        <w:t>"</w:t>
      </w:r>
      <w:r w:rsidRPr="0059298B">
        <w:rPr>
          <w:rStyle w:val="NormalTok"/>
          <w:sz w:val="21"/>
        </w:rPr>
        <w:t>);</w:t>
      </w:r>
      <w:r w:rsidRPr="0059298B">
        <w:br/>
      </w:r>
      <w:r w:rsidRPr="0059298B">
        <w:rPr>
          <w:rStyle w:val="NormalTok"/>
          <w:sz w:val="21"/>
        </w:rPr>
        <w:t xml:space="preserve">                </w:t>
      </w:r>
      <w:r w:rsidRPr="0059298B">
        <w:rPr>
          <w:rStyle w:val="ControlFlowTok"/>
          <w:sz w:val="21"/>
        </w:rPr>
        <w:t>break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        }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(__stdcall *array_proc) 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) = (__stdcall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(*)(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))LOAD_FUNCTION(lib, </w:t>
      </w:r>
      <w:r w:rsidRPr="0059298B">
        <w:rPr>
          <w:rStyle w:val="StringTok"/>
          <w:sz w:val="21"/>
        </w:rPr>
        <w:t>"array_proc\0"</w:t>
      </w:r>
      <w:r w:rsidRPr="0059298B">
        <w:rPr>
          <w:rStyle w:val="NormalTok"/>
          <w:sz w:val="21"/>
        </w:rPr>
        <w:t>);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 mas = new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>[</w:t>
      </w:r>
      <w:r w:rsidRPr="0059298B">
        <w:rPr>
          <w:rStyle w:val="DecValTok"/>
          <w:sz w:val="21"/>
        </w:rPr>
        <w:t>73</w:t>
      </w:r>
      <w:r w:rsidRPr="0059298B">
        <w:rPr>
          <w:rStyle w:val="NormalTok"/>
          <w:sz w:val="21"/>
        </w:rPr>
        <w:t>];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ControlFlowTok"/>
          <w:sz w:val="21"/>
        </w:rPr>
        <w:t>for</w:t>
      </w:r>
      <w:r w:rsidRPr="0059298B">
        <w:rPr>
          <w:rStyle w:val="NormalTok"/>
          <w:sz w:val="21"/>
        </w:rPr>
        <w:t xml:space="preserve"> 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i 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 xml:space="preserve">; i &lt; </w:t>
      </w:r>
      <w:r w:rsidRPr="0059298B">
        <w:rPr>
          <w:rStyle w:val="DecValTok"/>
          <w:sz w:val="21"/>
        </w:rPr>
        <w:t>73</w:t>
      </w:r>
      <w:r w:rsidRPr="0059298B">
        <w:rPr>
          <w:rStyle w:val="NormalTok"/>
          <w:sz w:val="21"/>
        </w:rPr>
        <w:t>; i++)</w:t>
      </w:r>
      <w:r w:rsidRPr="0059298B">
        <w:br/>
      </w:r>
      <w:r w:rsidRPr="0059298B">
        <w:rPr>
          <w:rStyle w:val="NormalTok"/>
          <w:sz w:val="21"/>
        </w:rPr>
        <w:lastRenderedPageBreak/>
        <w:t xml:space="preserve">            {       </w:t>
      </w:r>
      <w:r w:rsidRPr="0059298B">
        <w:br/>
      </w:r>
      <w:r w:rsidRPr="0059298B">
        <w:rPr>
          <w:rStyle w:val="NormalTok"/>
          <w:sz w:val="21"/>
        </w:rPr>
        <w:t xml:space="preserve">                mas[i] = rand() % </w:t>
      </w:r>
      <w:r w:rsidRPr="0059298B">
        <w:rPr>
          <w:rStyle w:val="DecValTok"/>
          <w:sz w:val="21"/>
        </w:rPr>
        <w:t>100</w:t>
      </w:r>
      <w:r w:rsidRPr="0059298B">
        <w:rPr>
          <w:rStyle w:val="NormalTok"/>
          <w:sz w:val="21"/>
        </w:rPr>
        <w:t xml:space="preserve"> - </w:t>
      </w:r>
      <w:r w:rsidRPr="0059298B">
        <w:rPr>
          <w:rStyle w:val="DecValTok"/>
          <w:sz w:val="21"/>
        </w:rPr>
        <w:t>50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        }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count_7 = array_proc(mas, </w:t>
      </w:r>
      <w:r w:rsidRPr="0059298B">
        <w:rPr>
          <w:rStyle w:val="DecValTok"/>
          <w:sz w:val="21"/>
        </w:rPr>
        <w:t>72</w:t>
      </w:r>
      <w:r w:rsidRPr="0059298B">
        <w:rPr>
          <w:rStyle w:val="NormalTok"/>
          <w:sz w:val="21"/>
        </w:rPr>
        <w:t>);</w:t>
      </w:r>
      <w:r w:rsidRPr="0059298B">
        <w:br/>
      </w:r>
      <w:r w:rsidRPr="0059298B">
        <w:rPr>
          <w:rStyle w:val="NormalTok"/>
          <w:sz w:val="21"/>
        </w:rPr>
        <w:t xml:space="preserve">            printf(</w:t>
      </w:r>
      <w:r w:rsidRPr="0059298B">
        <w:rPr>
          <w:rStyle w:val="StringTok"/>
          <w:sz w:val="21"/>
        </w:rPr>
        <w:t>"Результат %d</w:t>
      </w:r>
      <w:r w:rsidRPr="0059298B">
        <w:rPr>
          <w:rStyle w:val="SpecialCharTok"/>
          <w:sz w:val="21"/>
        </w:rPr>
        <w:t>\n\n</w:t>
      </w:r>
      <w:r w:rsidRPr="0059298B">
        <w:rPr>
          <w:rStyle w:val="StringTok"/>
          <w:sz w:val="21"/>
        </w:rPr>
        <w:t>"</w:t>
      </w:r>
      <w:r w:rsidRPr="0059298B">
        <w:rPr>
          <w:rStyle w:val="NormalTok"/>
          <w:sz w:val="21"/>
        </w:rPr>
        <w:t>, count_7);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        delete[] mas;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ControlFlowTok"/>
          <w:sz w:val="21"/>
        </w:rPr>
        <w:t>break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    }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    </w:t>
      </w:r>
      <w:r w:rsidRPr="0059298B">
        <w:rPr>
          <w:rStyle w:val="ControlFlowTok"/>
          <w:sz w:val="21"/>
        </w:rPr>
        <w:t>case</w:t>
      </w:r>
      <w:r w:rsidRPr="0059298B">
        <w:rPr>
          <w:rStyle w:val="NormalTok"/>
          <w:sz w:val="21"/>
        </w:rPr>
        <w:t xml:space="preserve"> </w:t>
      </w:r>
      <w:r w:rsidRPr="0059298B">
        <w:rPr>
          <w:rStyle w:val="DecValTok"/>
          <w:sz w:val="21"/>
        </w:rPr>
        <w:t>2</w:t>
      </w:r>
      <w:r w:rsidRPr="0059298B">
        <w:rPr>
          <w:rStyle w:val="NormalTok"/>
          <w:sz w:val="21"/>
        </w:rPr>
        <w:t>:</w:t>
      </w:r>
      <w:r w:rsidRPr="0059298B">
        <w:br/>
      </w:r>
      <w:r w:rsidRPr="0059298B">
        <w:rPr>
          <w:rStyle w:val="NormalTok"/>
          <w:sz w:val="21"/>
        </w:rPr>
        <w:t xml:space="preserve">        {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DataTypeTok"/>
          <w:sz w:val="21"/>
        </w:rPr>
        <w:t>void</w:t>
      </w:r>
      <w:r w:rsidRPr="0059298B">
        <w:rPr>
          <w:rStyle w:val="NormalTok"/>
          <w:sz w:val="21"/>
        </w:rPr>
        <w:t>* lib = LOAD_LIBRARY(</w:t>
      </w:r>
      <w:r w:rsidRPr="0059298B">
        <w:rPr>
          <w:rStyle w:val="StringTok"/>
          <w:sz w:val="21"/>
        </w:rPr>
        <w:t>"matrix_proc.dll"</w:t>
      </w:r>
      <w:r w:rsidRPr="0059298B">
        <w:rPr>
          <w:rStyle w:val="NormalTok"/>
          <w:sz w:val="21"/>
        </w:rPr>
        <w:t>, NULL);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ControlFlowTok"/>
          <w:sz w:val="21"/>
        </w:rPr>
        <w:t>if</w:t>
      </w:r>
      <w:r w:rsidRPr="0059298B">
        <w:rPr>
          <w:rStyle w:val="NormalTok"/>
          <w:sz w:val="21"/>
        </w:rPr>
        <w:t xml:space="preserve"> (!lib)</w:t>
      </w:r>
      <w:r w:rsidRPr="0059298B">
        <w:br/>
      </w:r>
      <w:r w:rsidRPr="0059298B">
        <w:rPr>
          <w:rStyle w:val="NormalTok"/>
          <w:sz w:val="21"/>
        </w:rPr>
        <w:t xml:space="preserve">            {</w:t>
      </w:r>
      <w:r w:rsidRPr="0059298B">
        <w:br/>
      </w:r>
      <w:r w:rsidRPr="0059298B">
        <w:rPr>
          <w:rStyle w:val="NormalTok"/>
          <w:sz w:val="21"/>
        </w:rPr>
        <w:t xml:space="preserve">                printf(</w:t>
      </w:r>
      <w:r w:rsidRPr="0059298B">
        <w:rPr>
          <w:rStyle w:val="StringTok"/>
          <w:sz w:val="21"/>
        </w:rPr>
        <w:t>"Error open lib</w:t>
      </w:r>
      <w:r w:rsidRPr="0059298B">
        <w:rPr>
          <w:rStyle w:val="SpecialCharTok"/>
          <w:sz w:val="21"/>
        </w:rPr>
        <w:t>\n</w:t>
      </w:r>
      <w:r w:rsidRPr="0059298B">
        <w:rPr>
          <w:rStyle w:val="StringTok"/>
          <w:sz w:val="21"/>
        </w:rPr>
        <w:t>"</w:t>
      </w:r>
      <w:r w:rsidRPr="0059298B">
        <w:rPr>
          <w:rStyle w:val="NormalTok"/>
          <w:sz w:val="21"/>
        </w:rPr>
        <w:t>);</w:t>
      </w:r>
      <w:r w:rsidRPr="0059298B">
        <w:br/>
      </w:r>
      <w:r w:rsidRPr="0059298B">
        <w:rPr>
          <w:rStyle w:val="NormalTok"/>
          <w:sz w:val="21"/>
        </w:rPr>
        <w:t xml:space="preserve">                </w:t>
      </w:r>
      <w:r w:rsidRPr="0059298B">
        <w:rPr>
          <w:rStyle w:val="ControlFlowTok"/>
          <w:sz w:val="21"/>
        </w:rPr>
        <w:t>break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        }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(__stdcall *matrix_proc) 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**,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) = (__stdcall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(*)(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**,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))LOAD_FUNCTION(lib, </w:t>
      </w:r>
      <w:r w:rsidRPr="0059298B">
        <w:rPr>
          <w:rStyle w:val="StringTok"/>
          <w:sz w:val="21"/>
        </w:rPr>
        <w:t>"matrix_proc\0"</w:t>
      </w:r>
      <w:r w:rsidRPr="0059298B">
        <w:rPr>
          <w:rStyle w:val="NormalTok"/>
          <w:sz w:val="21"/>
        </w:rPr>
        <w:t>);</w:t>
      </w:r>
      <w:r w:rsidRPr="0059298B">
        <w:br/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** matrix = new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>*[</w:t>
      </w:r>
      <w:r w:rsidRPr="0059298B">
        <w:rPr>
          <w:rStyle w:val="DecValTok"/>
          <w:sz w:val="21"/>
        </w:rPr>
        <w:t>7</w:t>
      </w:r>
      <w:r w:rsidRPr="0059298B">
        <w:rPr>
          <w:rStyle w:val="NormalTok"/>
          <w:sz w:val="21"/>
        </w:rPr>
        <w:t>];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ControlFlowTok"/>
          <w:sz w:val="21"/>
        </w:rPr>
        <w:t>for</w:t>
      </w:r>
      <w:r w:rsidRPr="0059298B">
        <w:rPr>
          <w:rStyle w:val="NormalTok"/>
          <w:sz w:val="21"/>
        </w:rPr>
        <w:t xml:space="preserve"> 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i 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 xml:space="preserve">; i &lt; </w:t>
      </w:r>
      <w:r w:rsidRPr="0059298B">
        <w:rPr>
          <w:rStyle w:val="DecValTok"/>
          <w:sz w:val="21"/>
        </w:rPr>
        <w:t>7</w:t>
      </w:r>
      <w:r w:rsidRPr="0059298B">
        <w:rPr>
          <w:rStyle w:val="NormalTok"/>
          <w:sz w:val="21"/>
        </w:rPr>
        <w:t>; i++)</w:t>
      </w:r>
      <w:r w:rsidRPr="0059298B">
        <w:br/>
      </w:r>
      <w:r w:rsidRPr="0059298B">
        <w:rPr>
          <w:rStyle w:val="NormalTok"/>
          <w:sz w:val="21"/>
        </w:rPr>
        <w:t xml:space="preserve">            {</w:t>
      </w:r>
      <w:r w:rsidRPr="0059298B">
        <w:br/>
      </w:r>
      <w:r w:rsidRPr="0059298B">
        <w:rPr>
          <w:rStyle w:val="NormalTok"/>
          <w:sz w:val="21"/>
        </w:rPr>
        <w:t xml:space="preserve">                matrix[i] = new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>[</w:t>
      </w:r>
      <w:r w:rsidRPr="0059298B">
        <w:rPr>
          <w:rStyle w:val="DecValTok"/>
          <w:sz w:val="21"/>
        </w:rPr>
        <w:t>10</w:t>
      </w:r>
      <w:r w:rsidRPr="0059298B">
        <w:rPr>
          <w:rStyle w:val="NormalTok"/>
          <w:sz w:val="21"/>
        </w:rPr>
        <w:t>];</w:t>
      </w:r>
      <w:r w:rsidRPr="0059298B">
        <w:br/>
      </w:r>
      <w:r w:rsidRPr="0059298B">
        <w:rPr>
          <w:rStyle w:val="NormalTok"/>
          <w:sz w:val="21"/>
        </w:rPr>
        <w:t xml:space="preserve">            }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ControlFlowTok"/>
          <w:sz w:val="21"/>
        </w:rPr>
        <w:t>for</w:t>
      </w:r>
      <w:r w:rsidRPr="0059298B">
        <w:rPr>
          <w:rStyle w:val="NormalTok"/>
          <w:sz w:val="21"/>
        </w:rPr>
        <w:t xml:space="preserve"> 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i 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 xml:space="preserve">; i &lt; </w:t>
      </w:r>
      <w:r w:rsidRPr="0059298B">
        <w:rPr>
          <w:rStyle w:val="DecValTok"/>
          <w:sz w:val="21"/>
        </w:rPr>
        <w:t>7</w:t>
      </w:r>
      <w:r w:rsidRPr="0059298B">
        <w:rPr>
          <w:rStyle w:val="NormalTok"/>
          <w:sz w:val="21"/>
        </w:rPr>
        <w:t>; i++)</w:t>
      </w:r>
      <w:r w:rsidRPr="0059298B">
        <w:br/>
      </w:r>
      <w:r w:rsidRPr="0059298B">
        <w:rPr>
          <w:rStyle w:val="NormalTok"/>
          <w:sz w:val="21"/>
        </w:rPr>
        <w:t xml:space="preserve">            {</w:t>
      </w:r>
      <w:r w:rsidRPr="0059298B">
        <w:br/>
      </w:r>
      <w:r w:rsidRPr="0059298B">
        <w:rPr>
          <w:rStyle w:val="NormalTok"/>
          <w:sz w:val="21"/>
        </w:rPr>
        <w:t xml:space="preserve">                </w:t>
      </w:r>
      <w:r w:rsidRPr="0059298B">
        <w:rPr>
          <w:rStyle w:val="ControlFlowTok"/>
          <w:sz w:val="21"/>
        </w:rPr>
        <w:t>for</w:t>
      </w:r>
      <w:r w:rsidRPr="0059298B">
        <w:rPr>
          <w:rStyle w:val="NormalTok"/>
          <w:sz w:val="21"/>
        </w:rPr>
        <w:t xml:space="preserve"> 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j 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 xml:space="preserve">; j &lt; </w:t>
      </w:r>
      <w:r w:rsidRPr="0059298B">
        <w:rPr>
          <w:rStyle w:val="DecValTok"/>
          <w:sz w:val="21"/>
        </w:rPr>
        <w:t>10</w:t>
      </w:r>
      <w:r w:rsidRPr="0059298B">
        <w:rPr>
          <w:rStyle w:val="NormalTok"/>
          <w:sz w:val="21"/>
        </w:rPr>
        <w:t>; j++)</w:t>
      </w:r>
      <w:r w:rsidRPr="0059298B">
        <w:br/>
      </w:r>
      <w:r w:rsidRPr="0059298B">
        <w:rPr>
          <w:rStyle w:val="NormalTok"/>
          <w:sz w:val="21"/>
        </w:rPr>
        <w:t xml:space="preserve">                {</w:t>
      </w:r>
      <w:r w:rsidRPr="0059298B">
        <w:br/>
      </w:r>
      <w:r w:rsidRPr="0059298B">
        <w:rPr>
          <w:rStyle w:val="NormalTok"/>
          <w:sz w:val="21"/>
        </w:rPr>
        <w:t xml:space="preserve">                    matrix[i][j] = rand() % </w:t>
      </w:r>
      <w:r w:rsidRPr="0059298B">
        <w:rPr>
          <w:rStyle w:val="DecValTok"/>
          <w:sz w:val="21"/>
        </w:rPr>
        <w:t>100</w:t>
      </w:r>
      <w:r w:rsidRPr="0059298B">
        <w:rPr>
          <w:rStyle w:val="NormalTok"/>
          <w:sz w:val="21"/>
        </w:rPr>
        <w:t xml:space="preserve"> - </w:t>
      </w:r>
      <w:r w:rsidRPr="0059298B">
        <w:rPr>
          <w:rStyle w:val="DecValTok"/>
          <w:sz w:val="21"/>
        </w:rPr>
        <w:t>50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            }</w:t>
      </w:r>
      <w:r w:rsidRPr="0059298B">
        <w:br/>
      </w:r>
      <w:r w:rsidRPr="0059298B">
        <w:rPr>
          <w:rStyle w:val="NormalTok"/>
          <w:sz w:val="21"/>
        </w:rPr>
        <w:t xml:space="preserve">            }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count_matrix_7 = matrix_proc(matrix, </w:t>
      </w:r>
      <w:r w:rsidRPr="0059298B">
        <w:rPr>
          <w:rStyle w:val="DecValTok"/>
          <w:sz w:val="21"/>
        </w:rPr>
        <w:t>7</w:t>
      </w:r>
      <w:r w:rsidRPr="0059298B">
        <w:rPr>
          <w:rStyle w:val="NormalTok"/>
          <w:sz w:val="21"/>
        </w:rPr>
        <w:t xml:space="preserve">, </w:t>
      </w:r>
      <w:r w:rsidRPr="0059298B">
        <w:rPr>
          <w:rStyle w:val="DecValTok"/>
          <w:sz w:val="21"/>
        </w:rPr>
        <w:t>10</w:t>
      </w:r>
      <w:r w:rsidRPr="0059298B">
        <w:rPr>
          <w:rStyle w:val="NormalTok"/>
          <w:sz w:val="21"/>
        </w:rPr>
        <w:t>);</w:t>
      </w:r>
      <w:r w:rsidRPr="0059298B">
        <w:br/>
      </w:r>
      <w:r w:rsidRPr="0059298B">
        <w:rPr>
          <w:rStyle w:val="NormalTok"/>
          <w:sz w:val="21"/>
        </w:rPr>
        <w:t xml:space="preserve">            printf(</w:t>
      </w:r>
      <w:r w:rsidRPr="0059298B">
        <w:rPr>
          <w:rStyle w:val="StringTok"/>
          <w:sz w:val="21"/>
        </w:rPr>
        <w:t>"Результат %d</w:t>
      </w:r>
      <w:r w:rsidRPr="0059298B">
        <w:rPr>
          <w:rStyle w:val="SpecialCharTok"/>
          <w:sz w:val="21"/>
        </w:rPr>
        <w:t>\n\n</w:t>
      </w:r>
      <w:r w:rsidRPr="0059298B">
        <w:rPr>
          <w:rStyle w:val="StringTok"/>
          <w:sz w:val="21"/>
        </w:rPr>
        <w:t>"</w:t>
      </w:r>
      <w:r w:rsidRPr="0059298B">
        <w:rPr>
          <w:rStyle w:val="NormalTok"/>
          <w:sz w:val="21"/>
        </w:rPr>
        <w:t>, count_matrix_7);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ControlFlowTok"/>
          <w:sz w:val="21"/>
        </w:rPr>
        <w:t>break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    }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}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}</w:t>
      </w:r>
      <w:r w:rsidRPr="0059298B">
        <w:br/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ControlFlowTok"/>
          <w:sz w:val="21"/>
        </w:rPr>
        <w:t>return</w:t>
      </w:r>
      <w:r w:rsidRPr="0059298B">
        <w:rPr>
          <w:rStyle w:val="NormalTok"/>
          <w:sz w:val="21"/>
        </w:rPr>
        <w:t xml:space="preserve">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>}</w:t>
      </w:r>
    </w:p>
    <w:p w:rsidR="0059298B" w:rsidRDefault="0059298B" w:rsidP="0059298B">
      <w:pPr>
        <w:pStyle w:val="a1"/>
      </w:pPr>
      <w:r>
        <w:t>Исходный код (файл array_proc.h):</w:t>
      </w:r>
    </w:p>
    <w:p w:rsidR="0059298B" w:rsidRPr="0059298B" w:rsidRDefault="0059298B">
      <w:pPr>
        <w:pStyle w:val="SourceCode"/>
      </w:pPr>
      <w:r w:rsidRPr="0059298B">
        <w:rPr>
          <w:rStyle w:val="PreprocessorTok"/>
          <w:sz w:val="21"/>
        </w:rPr>
        <w:t>#pragma once</w:t>
      </w:r>
      <w:r w:rsidRPr="0059298B">
        <w:br/>
      </w:r>
      <w:r w:rsidRPr="0059298B">
        <w:br/>
      </w:r>
      <w:r w:rsidRPr="0059298B">
        <w:rPr>
          <w:rStyle w:val="KeywordTok"/>
          <w:sz w:val="21"/>
        </w:rPr>
        <w:t>extern</w:t>
      </w:r>
      <w:r w:rsidRPr="0059298B">
        <w:rPr>
          <w:rStyle w:val="NormalTok"/>
          <w:sz w:val="21"/>
        </w:rPr>
        <w:t xml:space="preserve"> </w:t>
      </w:r>
      <w:r w:rsidRPr="0059298B">
        <w:rPr>
          <w:rStyle w:val="StringTok"/>
          <w:sz w:val="21"/>
        </w:rPr>
        <w:t>"C"</w:t>
      </w:r>
      <w:r w:rsidRPr="0059298B">
        <w:rPr>
          <w:rStyle w:val="NormalTok"/>
          <w:sz w:val="21"/>
        </w:rPr>
        <w:t xml:space="preserve"> __declspec(dllexport)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array_proc(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 mas,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count);</w:t>
      </w:r>
    </w:p>
    <w:p w:rsidR="0059298B" w:rsidRDefault="0059298B" w:rsidP="0059298B">
      <w:pPr>
        <w:pStyle w:val="a1"/>
      </w:pPr>
      <w:r>
        <w:t>Исходный код (файл array_proc.c):</w:t>
      </w:r>
    </w:p>
    <w:p w:rsidR="0059298B" w:rsidRPr="0059298B" w:rsidRDefault="0059298B">
      <w:pPr>
        <w:pStyle w:val="SourceCode"/>
      </w:pPr>
      <w:r w:rsidRPr="0059298B">
        <w:rPr>
          <w:rStyle w:val="PreprocessorTok"/>
          <w:sz w:val="21"/>
        </w:rPr>
        <w:t xml:space="preserve">#include </w:t>
      </w:r>
      <w:r w:rsidRPr="0059298B">
        <w:rPr>
          <w:rStyle w:val="ImportTok"/>
          <w:sz w:val="21"/>
        </w:rPr>
        <w:t>"array_proc.h"</w:t>
      </w:r>
      <w:r w:rsidRPr="0059298B">
        <w:br/>
      </w:r>
      <w:r w:rsidRPr="0059298B">
        <w:br/>
      </w:r>
      <w:r w:rsidRPr="0059298B">
        <w:rPr>
          <w:rStyle w:val="KeywordTok"/>
          <w:sz w:val="21"/>
        </w:rPr>
        <w:t>extern</w:t>
      </w:r>
      <w:r w:rsidRPr="0059298B">
        <w:rPr>
          <w:rStyle w:val="NormalTok"/>
          <w:sz w:val="21"/>
        </w:rPr>
        <w:t xml:space="preserve"> </w:t>
      </w:r>
      <w:r w:rsidRPr="0059298B">
        <w:rPr>
          <w:rStyle w:val="StringTok"/>
          <w:sz w:val="21"/>
        </w:rPr>
        <w:t>"C"</w:t>
      </w:r>
      <w:r w:rsidRPr="0059298B">
        <w:rPr>
          <w:rStyle w:val="NormalTok"/>
          <w:sz w:val="21"/>
        </w:rPr>
        <w:t xml:space="preserve"> __declspec(dllexport)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array_proc(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 mas,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count)</w:t>
      </w:r>
      <w:r w:rsidRPr="0059298B">
        <w:br/>
      </w:r>
      <w:r w:rsidRPr="0059298B">
        <w:rPr>
          <w:rStyle w:val="NormalTok"/>
          <w:sz w:val="21"/>
        </w:rPr>
        <w:t>{</w:t>
      </w:r>
      <w:r w:rsidRPr="0059298B">
        <w:br/>
      </w:r>
      <w:r w:rsidRPr="0059298B">
        <w:rPr>
          <w:rStyle w:val="NormalTok"/>
          <w:sz w:val="21"/>
        </w:rPr>
        <w:lastRenderedPageBreak/>
        <w:t xml:space="preserve">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count_7 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i 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ControlFlowTok"/>
          <w:sz w:val="21"/>
        </w:rPr>
        <w:t>for</w:t>
      </w:r>
      <w:r w:rsidRPr="0059298B">
        <w:rPr>
          <w:rStyle w:val="NormalTok"/>
          <w:sz w:val="21"/>
        </w:rPr>
        <w:t xml:space="preserve"> (; i &lt; count; i++)</w:t>
      </w:r>
      <w:r w:rsidRPr="0059298B">
        <w:br/>
      </w:r>
      <w:r w:rsidRPr="0059298B">
        <w:rPr>
          <w:rStyle w:val="NormalTok"/>
          <w:sz w:val="21"/>
        </w:rPr>
        <w:t xml:space="preserve">    {</w:t>
      </w:r>
      <w:r w:rsidRPr="0059298B">
        <w:br/>
      </w:r>
      <w:r w:rsidRPr="0059298B">
        <w:rPr>
          <w:rStyle w:val="NormalTok"/>
          <w:sz w:val="21"/>
        </w:rPr>
        <w:t xml:space="preserve">        </w:t>
      </w:r>
      <w:r w:rsidRPr="0059298B">
        <w:rPr>
          <w:rStyle w:val="ControlFlowTok"/>
          <w:sz w:val="21"/>
        </w:rPr>
        <w:t>if</w:t>
      </w:r>
      <w:r w:rsidRPr="0059298B">
        <w:rPr>
          <w:rStyle w:val="NormalTok"/>
          <w:sz w:val="21"/>
        </w:rPr>
        <w:t xml:space="preserve"> (mas[i] % </w:t>
      </w:r>
      <w:r w:rsidRPr="0059298B">
        <w:rPr>
          <w:rStyle w:val="DecValTok"/>
          <w:sz w:val="21"/>
        </w:rPr>
        <w:t>7</w:t>
      </w:r>
      <w:r w:rsidRPr="0059298B">
        <w:rPr>
          <w:rStyle w:val="NormalTok"/>
          <w:sz w:val="21"/>
        </w:rPr>
        <w:t xml:space="preserve"> ==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>)</w:t>
      </w:r>
      <w:r w:rsidRPr="0059298B">
        <w:br/>
      </w:r>
      <w:r w:rsidRPr="0059298B">
        <w:rPr>
          <w:rStyle w:val="NormalTok"/>
          <w:sz w:val="21"/>
        </w:rPr>
        <w:t xml:space="preserve">        {</w:t>
      </w:r>
      <w:r w:rsidRPr="0059298B">
        <w:br/>
      </w:r>
      <w:r w:rsidRPr="0059298B">
        <w:rPr>
          <w:rStyle w:val="NormalTok"/>
          <w:sz w:val="21"/>
        </w:rPr>
        <w:t xml:space="preserve">            count_7++;</w:t>
      </w:r>
      <w:r w:rsidRPr="0059298B">
        <w:br/>
      </w:r>
      <w:r w:rsidRPr="0059298B">
        <w:rPr>
          <w:rStyle w:val="NormalTok"/>
          <w:sz w:val="21"/>
        </w:rPr>
        <w:t xml:space="preserve">        }</w:t>
      </w:r>
      <w:r w:rsidRPr="0059298B">
        <w:br/>
      </w:r>
      <w:r w:rsidRPr="0059298B">
        <w:rPr>
          <w:rStyle w:val="NormalTok"/>
          <w:sz w:val="21"/>
        </w:rPr>
        <w:t xml:space="preserve">    }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ControlFlowTok"/>
          <w:sz w:val="21"/>
        </w:rPr>
        <w:t>return</w:t>
      </w:r>
      <w:r w:rsidRPr="0059298B">
        <w:rPr>
          <w:rStyle w:val="NormalTok"/>
          <w:sz w:val="21"/>
        </w:rPr>
        <w:t xml:space="preserve"> count_7;</w:t>
      </w:r>
      <w:r w:rsidRPr="0059298B">
        <w:br/>
      </w:r>
      <w:r w:rsidRPr="0059298B">
        <w:rPr>
          <w:rStyle w:val="NormalTok"/>
          <w:sz w:val="21"/>
        </w:rPr>
        <w:t>}</w:t>
      </w:r>
    </w:p>
    <w:p w:rsidR="0059298B" w:rsidRDefault="0059298B" w:rsidP="0059298B">
      <w:pPr>
        <w:pStyle w:val="a1"/>
      </w:pPr>
      <w:r>
        <w:t>Исходный код (файл matrix_proc.h):</w:t>
      </w:r>
    </w:p>
    <w:p w:rsidR="0059298B" w:rsidRPr="0059298B" w:rsidRDefault="0059298B">
      <w:pPr>
        <w:pStyle w:val="SourceCode"/>
      </w:pPr>
      <w:r w:rsidRPr="0059298B">
        <w:rPr>
          <w:rStyle w:val="PreprocessorTok"/>
          <w:sz w:val="21"/>
        </w:rPr>
        <w:t>#pragma once</w:t>
      </w:r>
      <w:r w:rsidRPr="0059298B">
        <w:br/>
      </w:r>
      <w:r w:rsidRPr="0059298B">
        <w:br/>
      </w:r>
      <w:r w:rsidRPr="0059298B">
        <w:rPr>
          <w:rStyle w:val="KeywordTok"/>
          <w:sz w:val="21"/>
        </w:rPr>
        <w:t>extern</w:t>
      </w:r>
      <w:r w:rsidRPr="0059298B">
        <w:rPr>
          <w:rStyle w:val="NormalTok"/>
          <w:sz w:val="21"/>
        </w:rPr>
        <w:t xml:space="preserve"> </w:t>
      </w:r>
      <w:r w:rsidRPr="0059298B">
        <w:rPr>
          <w:rStyle w:val="StringTok"/>
          <w:sz w:val="21"/>
        </w:rPr>
        <w:t>"C"</w:t>
      </w:r>
      <w:r w:rsidRPr="0059298B">
        <w:rPr>
          <w:rStyle w:val="NormalTok"/>
          <w:sz w:val="21"/>
        </w:rPr>
        <w:t xml:space="preserve"> __declspec(dllexport)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matrix_proc(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** matrix,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i,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j);</w:t>
      </w:r>
    </w:p>
    <w:p w:rsidR="0059298B" w:rsidRDefault="0059298B" w:rsidP="0059298B">
      <w:pPr>
        <w:pStyle w:val="a1"/>
      </w:pPr>
      <w:r>
        <w:t>Исходный код (файл matrix_proc.c):</w:t>
      </w:r>
    </w:p>
    <w:p w:rsidR="0059298B" w:rsidRPr="0059298B" w:rsidRDefault="0059298B">
      <w:pPr>
        <w:pStyle w:val="SourceCode"/>
      </w:pPr>
      <w:r w:rsidRPr="0059298B">
        <w:rPr>
          <w:rStyle w:val="PreprocessorTok"/>
          <w:sz w:val="21"/>
        </w:rPr>
        <w:t xml:space="preserve">#include </w:t>
      </w:r>
      <w:r w:rsidRPr="0059298B">
        <w:rPr>
          <w:rStyle w:val="ImportTok"/>
          <w:sz w:val="21"/>
        </w:rPr>
        <w:t>"matrix_proc.h"</w:t>
      </w:r>
      <w:r w:rsidRPr="0059298B">
        <w:br/>
      </w:r>
      <w:r w:rsidRPr="0059298B">
        <w:br/>
      </w:r>
      <w:r w:rsidRPr="0059298B">
        <w:rPr>
          <w:rStyle w:val="KeywordTok"/>
          <w:sz w:val="21"/>
        </w:rPr>
        <w:t>extern</w:t>
      </w:r>
      <w:r w:rsidRPr="0059298B">
        <w:rPr>
          <w:rStyle w:val="NormalTok"/>
          <w:sz w:val="21"/>
        </w:rPr>
        <w:t xml:space="preserve"> </w:t>
      </w:r>
      <w:r w:rsidRPr="0059298B">
        <w:rPr>
          <w:rStyle w:val="StringTok"/>
          <w:sz w:val="21"/>
        </w:rPr>
        <w:t>"C"</w:t>
      </w:r>
      <w:r w:rsidRPr="0059298B">
        <w:rPr>
          <w:rStyle w:val="NormalTok"/>
          <w:sz w:val="21"/>
        </w:rPr>
        <w:t xml:space="preserve"> __declspec(dllexport)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matrix_proc(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* matrix[],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m,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n)</w:t>
      </w:r>
      <w:r w:rsidRPr="0059298B">
        <w:br/>
      </w:r>
      <w:r w:rsidRPr="0059298B">
        <w:rPr>
          <w:rStyle w:val="NormalTok"/>
          <w:sz w:val="21"/>
        </w:rPr>
        <w:t>{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count_7 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>;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ControlFlowTok"/>
          <w:sz w:val="21"/>
        </w:rPr>
        <w:t>for</w:t>
      </w:r>
      <w:r w:rsidRPr="0059298B">
        <w:rPr>
          <w:rStyle w:val="NormalTok"/>
          <w:sz w:val="21"/>
        </w:rPr>
        <w:t xml:space="preserve"> 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i 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>; i &lt; m; i++)</w:t>
      </w:r>
      <w:r w:rsidRPr="0059298B">
        <w:br/>
      </w:r>
      <w:r w:rsidRPr="0059298B">
        <w:rPr>
          <w:rStyle w:val="NormalTok"/>
          <w:sz w:val="21"/>
        </w:rPr>
        <w:t xml:space="preserve">    {</w:t>
      </w:r>
      <w:r w:rsidRPr="0059298B">
        <w:br/>
      </w:r>
      <w:r w:rsidRPr="0059298B">
        <w:rPr>
          <w:rStyle w:val="NormalTok"/>
          <w:sz w:val="21"/>
        </w:rPr>
        <w:t xml:space="preserve">        </w:t>
      </w:r>
      <w:r w:rsidRPr="0059298B">
        <w:rPr>
          <w:rStyle w:val="ControlFlowTok"/>
          <w:sz w:val="21"/>
        </w:rPr>
        <w:t>for</w:t>
      </w:r>
      <w:r w:rsidRPr="0059298B">
        <w:rPr>
          <w:rStyle w:val="NormalTok"/>
          <w:sz w:val="21"/>
        </w:rPr>
        <w:t xml:space="preserve"> (</w:t>
      </w:r>
      <w:r w:rsidRPr="0059298B">
        <w:rPr>
          <w:rStyle w:val="DataTypeTok"/>
          <w:sz w:val="21"/>
        </w:rPr>
        <w:t>int</w:t>
      </w:r>
      <w:r w:rsidRPr="0059298B">
        <w:rPr>
          <w:rStyle w:val="NormalTok"/>
          <w:sz w:val="21"/>
        </w:rPr>
        <w:t xml:space="preserve"> j 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>; j &lt; n; j++)</w:t>
      </w:r>
      <w:r w:rsidRPr="0059298B">
        <w:br/>
      </w:r>
      <w:r w:rsidRPr="0059298B">
        <w:rPr>
          <w:rStyle w:val="NormalTok"/>
          <w:sz w:val="21"/>
        </w:rPr>
        <w:t xml:space="preserve">        {</w:t>
      </w:r>
      <w:r w:rsidRPr="0059298B">
        <w:br/>
      </w:r>
      <w:r w:rsidRPr="0059298B">
        <w:rPr>
          <w:rStyle w:val="NormalTok"/>
          <w:sz w:val="21"/>
        </w:rPr>
        <w:t xml:space="preserve">            </w:t>
      </w:r>
      <w:r w:rsidRPr="0059298B">
        <w:rPr>
          <w:rStyle w:val="ControlFlowTok"/>
          <w:sz w:val="21"/>
        </w:rPr>
        <w:t>if</w:t>
      </w:r>
      <w:r w:rsidRPr="0059298B">
        <w:rPr>
          <w:rStyle w:val="NormalTok"/>
          <w:sz w:val="21"/>
        </w:rPr>
        <w:t xml:space="preserve"> (matrix[i][j] % </w:t>
      </w:r>
      <w:r w:rsidRPr="0059298B">
        <w:rPr>
          <w:rStyle w:val="DecValTok"/>
          <w:sz w:val="21"/>
        </w:rPr>
        <w:t>7</w:t>
      </w:r>
      <w:r w:rsidRPr="0059298B">
        <w:rPr>
          <w:rStyle w:val="NormalTok"/>
          <w:sz w:val="21"/>
        </w:rPr>
        <w:t xml:space="preserve"> == </w:t>
      </w:r>
      <w:r w:rsidRPr="0059298B">
        <w:rPr>
          <w:rStyle w:val="DecValTok"/>
          <w:sz w:val="21"/>
        </w:rPr>
        <w:t>0</w:t>
      </w:r>
      <w:r w:rsidRPr="0059298B">
        <w:rPr>
          <w:rStyle w:val="NormalTok"/>
          <w:sz w:val="21"/>
        </w:rPr>
        <w:t>)</w:t>
      </w:r>
      <w:r w:rsidRPr="0059298B">
        <w:br/>
      </w:r>
      <w:r w:rsidRPr="0059298B">
        <w:rPr>
          <w:rStyle w:val="NormalTok"/>
          <w:sz w:val="21"/>
        </w:rPr>
        <w:t xml:space="preserve">            {</w:t>
      </w:r>
      <w:r w:rsidRPr="0059298B">
        <w:br/>
      </w:r>
      <w:r w:rsidRPr="0059298B">
        <w:rPr>
          <w:rStyle w:val="NormalTok"/>
          <w:sz w:val="21"/>
        </w:rPr>
        <w:t xml:space="preserve">                count_7++;</w:t>
      </w:r>
      <w:r w:rsidRPr="0059298B">
        <w:br/>
      </w:r>
      <w:r w:rsidRPr="0059298B">
        <w:rPr>
          <w:rStyle w:val="NormalTok"/>
          <w:sz w:val="21"/>
        </w:rPr>
        <w:t xml:space="preserve">            }</w:t>
      </w:r>
      <w:r w:rsidRPr="0059298B">
        <w:br/>
      </w:r>
      <w:r w:rsidRPr="0059298B">
        <w:rPr>
          <w:rStyle w:val="NormalTok"/>
          <w:sz w:val="21"/>
        </w:rPr>
        <w:t xml:space="preserve">        }</w:t>
      </w:r>
      <w:r w:rsidRPr="0059298B">
        <w:br/>
      </w:r>
      <w:r w:rsidRPr="0059298B">
        <w:rPr>
          <w:rStyle w:val="NormalTok"/>
          <w:sz w:val="21"/>
        </w:rPr>
        <w:t xml:space="preserve">    }</w:t>
      </w:r>
      <w:r w:rsidRPr="0059298B">
        <w:br/>
      </w:r>
      <w:r w:rsidRPr="0059298B">
        <w:rPr>
          <w:rStyle w:val="NormalTok"/>
          <w:sz w:val="21"/>
        </w:rPr>
        <w:t xml:space="preserve">    </w:t>
      </w:r>
      <w:r w:rsidRPr="0059298B">
        <w:rPr>
          <w:rStyle w:val="ControlFlowTok"/>
          <w:sz w:val="21"/>
        </w:rPr>
        <w:t>return</w:t>
      </w:r>
      <w:r w:rsidRPr="0059298B">
        <w:rPr>
          <w:rStyle w:val="NormalTok"/>
          <w:sz w:val="21"/>
        </w:rPr>
        <w:t xml:space="preserve"> count_7;</w:t>
      </w:r>
      <w:r w:rsidRPr="0059298B">
        <w:br/>
      </w:r>
      <w:r w:rsidRPr="0059298B">
        <w:rPr>
          <w:rStyle w:val="NormalTok"/>
          <w:sz w:val="21"/>
        </w:rPr>
        <w:t>}</w:t>
      </w:r>
    </w:p>
    <w:p w:rsidR="0059298B" w:rsidRDefault="0059298B" w:rsidP="0059298B">
      <w:pPr>
        <w:pStyle w:val="a1"/>
      </w:pPr>
      <w:r>
        <w:t xml:space="preserve">На основе файлов с исходным кодом matrix_proc.c и array_proc.c были созданы объектные файлы с позиционно-независимым кодом с помощью команды </w:t>
      </w:r>
      <w:r>
        <w:rPr>
          <w:rStyle w:val="VerbatimChar"/>
        </w:rPr>
        <w:t>g++ -c -fPIC -o array_proc.o array_proc.cpp</w:t>
      </w:r>
      <w:r>
        <w:t xml:space="preserve"> и команды </w:t>
      </w:r>
      <w:r>
        <w:rPr>
          <w:rStyle w:val="VerbatimChar"/>
        </w:rPr>
        <w:t>g++ -c -fPIC -o matrix_proc.o matrix_proc.cpp</w:t>
      </w:r>
      <w:r>
        <w:t>.</w:t>
      </w:r>
    </w:p>
    <w:p w:rsidR="0059298B" w:rsidRDefault="0059298B">
      <w:pPr>
        <w:pStyle w:val="a1"/>
      </w:pPr>
      <w:r>
        <w:t xml:space="preserve">На основе этих объектных файлов были созданы динамические библиотеки array_proc.dll и matrix_proc.dll с помощью команд </w:t>
      </w:r>
      <w:r>
        <w:rPr>
          <w:rStyle w:val="VerbatimChar"/>
        </w:rPr>
        <w:t>g++ -shared -o array_proc.dll array_proc.o</w:t>
      </w:r>
      <w:r>
        <w:t xml:space="preserve"> и </w:t>
      </w:r>
      <w:r>
        <w:rPr>
          <w:rStyle w:val="VerbatimChar"/>
        </w:rPr>
        <w:t>g++ -shared -o matrix_proc.dll matrix_proc.o</w:t>
      </w:r>
      <w:r>
        <w:t xml:space="preserve"> соотвественно.</w:t>
      </w:r>
    </w:p>
    <w:p w:rsidR="0059298B" w:rsidRDefault="0059298B">
      <w:pPr>
        <w:pStyle w:val="a1"/>
      </w:pPr>
      <w:r>
        <w:t>Для кроссплатформенности в файле main.cpp были добавлены дерективы препроцессора.</w:t>
      </w:r>
    </w:p>
    <w:p w:rsidR="0059298B" w:rsidRPr="0059298B" w:rsidRDefault="0059298B">
      <w:pPr>
        <w:pStyle w:val="SourceCode"/>
      </w:pPr>
      <w:r w:rsidRPr="0059298B">
        <w:lastRenderedPageBreak/>
        <w:br/>
      </w:r>
      <w:r w:rsidRPr="0059298B">
        <w:rPr>
          <w:rStyle w:val="PreprocessorTok"/>
          <w:sz w:val="21"/>
        </w:rPr>
        <w:t>#ifdef __linux</w:t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 xml:space="preserve">#include </w:t>
      </w:r>
      <w:r w:rsidRPr="0059298B">
        <w:rPr>
          <w:rStyle w:val="ImportTok"/>
          <w:sz w:val="21"/>
        </w:rPr>
        <w:t>&lt;dlfcn.h&gt;</w:t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>#define LOAD_LIBRARY</w:t>
      </w:r>
      <w:r w:rsidRPr="0059298B">
        <w:rPr>
          <w:rStyle w:val="NormalTok"/>
          <w:sz w:val="21"/>
        </w:rPr>
        <w:t>(lib_name,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flags)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dlopen(lib_name,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flags)</w:t>
      </w:r>
      <w:r w:rsidRPr="0059298B">
        <w:br/>
      </w:r>
      <w:r w:rsidRPr="0059298B">
        <w:rPr>
          <w:rStyle w:val="PreprocessorTok"/>
          <w:sz w:val="21"/>
        </w:rPr>
        <w:t>#define LOAD_FUNCTION</w:t>
      </w:r>
      <w:r w:rsidRPr="0059298B">
        <w:rPr>
          <w:rStyle w:val="NormalTok"/>
          <w:sz w:val="21"/>
        </w:rPr>
        <w:t>(lib,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func_name)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dlsym(lib,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func_name)</w:t>
      </w:r>
      <w:r w:rsidRPr="0059298B">
        <w:br/>
      </w:r>
      <w:r w:rsidRPr="0059298B">
        <w:rPr>
          <w:rStyle w:val="PreprocessorTok"/>
          <w:sz w:val="21"/>
        </w:rPr>
        <w:t>#define CLOSE_LIBRARY</w:t>
      </w:r>
      <w:r w:rsidRPr="0059298B">
        <w:rPr>
          <w:rStyle w:val="NormalTok"/>
          <w:sz w:val="21"/>
        </w:rPr>
        <w:t>(lib)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dlclose(lib)</w:t>
      </w:r>
      <w:r w:rsidRPr="0059298B">
        <w:br/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>#elif defined _WIN32</w:t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 xml:space="preserve">#include </w:t>
      </w:r>
      <w:r w:rsidRPr="0059298B">
        <w:rPr>
          <w:rStyle w:val="ImportTok"/>
          <w:sz w:val="21"/>
        </w:rPr>
        <w:t>&lt;windows.h&gt;</w:t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>#define LOAD_LIBRARY</w:t>
      </w:r>
      <w:r w:rsidRPr="0059298B">
        <w:rPr>
          <w:rStyle w:val="NormalTok"/>
          <w:sz w:val="21"/>
        </w:rPr>
        <w:t>(lib_name,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flags)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LoadLibrary(lib_name)</w:t>
      </w:r>
      <w:r w:rsidRPr="0059298B">
        <w:br/>
      </w:r>
      <w:r w:rsidRPr="0059298B">
        <w:rPr>
          <w:rStyle w:val="PreprocessorTok"/>
          <w:sz w:val="21"/>
        </w:rPr>
        <w:t>#define LOAD_FUNCTION</w:t>
      </w:r>
      <w:r w:rsidRPr="0059298B">
        <w:rPr>
          <w:rStyle w:val="NormalTok"/>
          <w:sz w:val="21"/>
        </w:rPr>
        <w:t>(lib,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func_name)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GetProcAddress((HINSTANCE)lib,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func_name)</w:t>
      </w:r>
      <w:r w:rsidRPr="0059298B">
        <w:br/>
      </w:r>
      <w:r w:rsidRPr="0059298B">
        <w:rPr>
          <w:rStyle w:val="PreprocessorTok"/>
          <w:sz w:val="21"/>
        </w:rPr>
        <w:t>#define CLOSE_LIBRARY</w:t>
      </w:r>
      <w:r w:rsidRPr="0059298B">
        <w:rPr>
          <w:rStyle w:val="NormalTok"/>
          <w:sz w:val="21"/>
        </w:rPr>
        <w:t>(lib)</w:t>
      </w:r>
      <w:r w:rsidRPr="0059298B">
        <w:rPr>
          <w:rStyle w:val="PreprocessorTok"/>
          <w:sz w:val="21"/>
        </w:rPr>
        <w:t xml:space="preserve"> </w:t>
      </w:r>
      <w:r w:rsidRPr="0059298B">
        <w:rPr>
          <w:rStyle w:val="NormalTok"/>
          <w:sz w:val="21"/>
        </w:rPr>
        <w:t>FreeLibrary((HINSTANCE)lib);</w:t>
      </w:r>
      <w:r w:rsidRPr="0059298B">
        <w:br/>
      </w:r>
      <w:r w:rsidRPr="0059298B">
        <w:br/>
      </w:r>
      <w:r w:rsidRPr="0059298B">
        <w:br/>
      </w:r>
      <w:r w:rsidRPr="0059298B">
        <w:rPr>
          <w:rStyle w:val="PreprocessorTok"/>
          <w:sz w:val="21"/>
        </w:rPr>
        <w:t>#endif</w:t>
      </w:r>
    </w:p>
    <w:p w:rsidR="0059298B" w:rsidRDefault="0059298B" w:rsidP="0059298B">
      <w:pPr>
        <w:pStyle w:val="a1"/>
      </w:pPr>
      <w:r>
        <w:t>Так же в файле main.cpp было добавлено меню для выбора нужной библиотеки.</w:t>
      </w:r>
    </w:p>
    <w:p w:rsidR="0059298B" w:rsidRDefault="0059298B">
      <w:pPr>
        <w:pStyle w:val="a1"/>
      </w:pPr>
      <w:r>
        <w:t>По итогу выполнения лабораторной работы получилась работоспособная программа, выполняющая все требования задания.</w:t>
      </w:r>
    </w:p>
    <w:p w:rsidR="0059298B" w:rsidRDefault="0059298B">
      <w:pPr>
        <w:pStyle w:val="a1"/>
      </w:pPr>
      <w:r>
        <w:t>Программа была протестирована, далее представлены снимок экрана с работающей программой.</w:t>
      </w:r>
    </w:p>
    <w:p w:rsidR="0059298B" w:rsidRDefault="0059298B">
      <w:pPr>
        <w:pStyle w:val="a1"/>
      </w:pPr>
      <w:r>
        <w:rPr>
          <w:noProof/>
        </w:rPr>
        <w:lastRenderedPageBreak/>
        <w:drawing>
          <wp:inline distT="0" distB="0" distL="0" distR="0">
            <wp:extent cx="3493970" cy="453349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59298B" w:rsidRDefault="0059298B" w:rsidP="0059298B">
      <w:pPr>
        <w:pStyle w:val="a1"/>
      </w:pPr>
      <w:r>
        <w:t>Рисунок 3.1 — Демонстрация работы программы</w:t>
      </w:r>
    </w:p>
    <w:sectPr w:rsidR="0089722C" w:rsidRPr="0059298B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905" w:rsidRDefault="00587905">
      <w:r>
        <w:separator/>
      </w:r>
    </w:p>
    <w:p w:rsidR="00587905" w:rsidRDefault="00587905"/>
  </w:endnote>
  <w:endnote w:type="continuationSeparator" w:id="0">
    <w:p w:rsidR="00587905" w:rsidRDefault="00587905">
      <w:r>
        <w:continuationSeparator/>
      </w:r>
    </w:p>
    <w:p w:rsidR="00587905" w:rsidRDefault="00587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73642827-81EC-424F-AE40-F0DD5CA545C0}"/>
    <w:embedBold r:id="rId2" w:fontKey="{4BA30DC7-7F5B-4ECB-9E96-837613FA8E46}"/>
    <w:embedItalic r:id="rId3" w:fontKey="{20777E4F-124B-49DF-B84A-9EBFA3384613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C0E9AAAA-E4C4-4A4B-9F8F-7A41105469C2}"/>
    <w:embedBold r:id="rId5" w:fontKey="{FA27D43E-2B18-4440-BBED-011CEB613D23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905" w:rsidRDefault="00587905">
      <w:r>
        <w:separator/>
      </w:r>
    </w:p>
    <w:p w:rsidR="00587905" w:rsidRDefault="00587905"/>
  </w:footnote>
  <w:footnote w:type="continuationSeparator" w:id="0">
    <w:p w:rsidR="00587905" w:rsidRDefault="00587905">
      <w:r>
        <w:continuationSeparator/>
      </w:r>
    </w:p>
    <w:p w:rsidR="00587905" w:rsidRDefault="005879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D164846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A8381B4C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4CC0B39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0A3E419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1FC2C41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9ED4B8B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131EB13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23B418E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FF44869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4D3EA4D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26806F1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55AC104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30104344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2CCE2C04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46F812E6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9CE8EB78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1AF449D8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159E9D3A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851AC2D6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29F4E0A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78CA71D6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AC1AC1"/>
    <w:multiLevelType w:val="multilevel"/>
    <w:tmpl w:val="D8B2B6F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9B024C70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23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D47D0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98B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496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customStyle="1" w:styleId="KeywordTok">
    <w:name w:val="KeywordTok"/>
    <w:basedOn w:val="VerbatimChar"/>
    <w:rsid w:val="0059298B"/>
    <w:rPr>
      <w:rFonts w:ascii="PT Mono" w:hAnsi="PT Mono"/>
      <w:b/>
      <w:i w:val="0"/>
      <w:color w:val="007020"/>
      <w:sz w:val="24"/>
    </w:rPr>
  </w:style>
  <w:style w:type="character" w:customStyle="1" w:styleId="DataTypeTok">
    <w:name w:val="DataTypeTok"/>
    <w:basedOn w:val="VerbatimChar"/>
    <w:rsid w:val="0059298B"/>
    <w:rPr>
      <w:rFonts w:ascii="PT Mono" w:hAnsi="PT Mono"/>
      <w:b w:val="0"/>
      <w:i w:val="0"/>
      <w:color w:val="902000"/>
      <w:sz w:val="24"/>
    </w:rPr>
  </w:style>
  <w:style w:type="character" w:customStyle="1" w:styleId="DecValTok">
    <w:name w:val="DecValTok"/>
    <w:basedOn w:val="VerbatimChar"/>
    <w:rsid w:val="0059298B"/>
    <w:rPr>
      <w:rFonts w:ascii="PT Mono" w:hAnsi="PT Mono"/>
      <w:b w:val="0"/>
      <w:i w:val="0"/>
      <w:color w:val="40A070"/>
      <w:sz w:val="24"/>
    </w:rPr>
  </w:style>
  <w:style w:type="character" w:customStyle="1" w:styleId="SpecialCharTok">
    <w:name w:val="SpecialCharTok"/>
    <w:basedOn w:val="VerbatimChar"/>
    <w:rsid w:val="0059298B"/>
    <w:rPr>
      <w:rFonts w:ascii="PT Mono" w:hAnsi="PT Mono"/>
      <w:b w:val="0"/>
      <w:i w:val="0"/>
      <w:color w:val="4070A0"/>
      <w:sz w:val="24"/>
    </w:rPr>
  </w:style>
  <w:style w:type="character" w:customStyle="1" w:styleId="StringTok">
    <w:name w:val="StringTok"/>
    <w:basedOn w:val="VerbatimChar"/>
    <w:rsid w:val="0059298B"/>
    <w:rPr>
      <w:rFonts w:ascii="PT Mono" w:hAnsi="PT Mono"/>
      <w:b w:val="0"/>
      <w:i w:val="0"/>
      <w:color w:val="4070A0"/>
      <w:sz w:val="24"/>
    </w:rPr>
  </w:style>
  <w:style w:type="character" w:customStyle="1" w:styleId="ImportTok">
    <w:name w:val="ImportTok"/>
    <w:basedOn w:val="VerbatimChar"/>
    <w:rsid w:val="0059298B"/>
    <w:rPr>
      <w:rFonts w:ascii="PT Mono" w:hAnsi="PT Mono"/>
      <w:b w:val="0"/>
      <w:i w:val="0"/>
      <w:sz w:val="24"/>
    </w:rPr>
  </w:style>
  <w:style w:type="character" w:customStyle="1" w:styleId="ControlFlowTok">
    <w:name w:val="ControlFlowTok"/>
    <w:basedOn w:val="VerbatimChar"/>
    <w:rsid w:val="0059298B"/>
    <w:rPr>
      <w:rFonts w:ascii="PT Mono" w:hAnsi="PT Mono"/>
      <w:b/>
      <w:i w:val="0"/>
      <w:color w:val="007020"/>
      <w:sz w:val="24"/>
    </w:rPr>
  </w:style>
  <w:style w:type="character" w:customStyle="1" w:styleId="PreprocessorTok">
    <w:name w:val="PreprocessorTok"/>
    <w:basedOn w:val="VerbatimChar"/>
    <w:rsid w:val="0059298B"/>
    <w:rPr>
      <w:rFonts w:ascii="PT Mono" w:hAnsi="PT Mono"/>
      <w:b w:val="0"/>
      <w:i w:val="0"/>
      <w:color w:val="BC7A00"/>
      <w:sz w:val="24"/>
    </w:rPr>
  </w:style>
  <w:style w:type="character" w:customStyle="1" w:styleId="NormalTok">
    <w:name w:val="NormalTok"/>
    <w:basedOn w:val="VerbatimChar"/>
    <w:rsid w:val="0059298B"/>
    <w:rPr>
      <w:rFonts w:ascii="PT Mono" w:hAnsi="PT Mono"/>
      <w:b w:val="0"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3468A-6D24-4AA6-AD63-58D6A9C7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5636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2019-09-23T08:59:00Z</dcterms:created>
  <dcterms:modified xsi:type="dcterms:W3CDTF">2019-09-23T08:59:00Z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