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47" w:rsidRDefault="00111447">
      <w:pPr>
        <w:pStyle w:val="12"/>
      </w:pPr>
      <w:bookmarkStart w:id="0" w:name="sec:chapter1"/>
      <w:bookmarkStart w:id="1" w:name="_GoBack"/>
      <w:bookmarkEnd w:id="1"/>
      <w:r>
        <w:t>Лабораторная работа №2</w:t>
      </w:r>
      <w:bookmarkEnd w:id="0"/>
    </w:p>
    <w:p w:rsidR="00111447" w:rsidRDefault="00111447">
      <w:pPr>
        <w:pStyle w:val="2"/>
      </w:pPr>
      <w:bookmarkStart w:id="2" w:name="цель-работы"/>
      <w:r>
        <w:t>Цель работы</w:t>
      </w:r>
      <w:bookmarkEnd w:id="2"/>
    </w:p>
    <w:p w:rsidR="00111447" w:rsidRDefault="00111447" w:rsidP="00111447">
      <w:pPr>
        <w:pStyle w:val="a1"/>
      </w:pPr>
      <w:r>
        <w:t>Ознакомиться с особенностями использования отладчика GDB.</w:t>
      </w:r>
    </w:p>
    <w:p w:rsidR="00111447" w:rsidRDefault="00111447">
      <w:pPr>
        <w:pStyle w:val="2"/>
      </w:pPr>
      <w:bookmarkStart w:id="3" w:name="задание"/>
      <w:r>
        <w:t>Задание</w:t>
      </w:r>
      <w:bookmarkEnd w:id="3"/>
    </w:p>
    <w:p w:rsidR="00111447" w:rsidRDefault="00111447">
      <w:pPr>
        <w:pStyle w:val="3"/>
      </w:pPr>
      <w:bookmarkStart w:id="4" w:name="часть-1"/>
      <w:r>
        <w:t>Часть 1</w:t>
      </w:r>
      <w:bookmarkEnd w:id="4"/>
    </w:p>
    <w:p w:rsidR="00111447" w:rsidRDefault="00111447" w:rsidP="00111447">
      <w:pPr>
        <w:pStyle w:val="Compact"/>
        <w:numPr>
          <w:ilvl w:val="0"/>
          <w:numId w:val="32"/>
        </w:numPr>
      </w:pPr>
      <w:r>
        <w:t>Написать программу №1 в соответствии с вариантом при помощи любого текстового редактора.</w:t>
      </w:r>
    </w:p>
    <w:p w:rsidR="00111447" w:rsidRDefault="00111447" w:rsidP="00111447">
      <w:pPr>
        <w:pStyle w:val="Compact"/>
        <w:numPr>
          <w:ilvl w:val="0"/>
          <w:numId w:val="32"/>
        </w:numPr>
      </w:pPr>
      <w:r>
        <w:t>Скомпилировать программу с добавлением в файл отладочной информации.</w:t>
      </w:r>
    </w:p>
    <w:p w:rsidR="00111447" w:rsidRDefault="00111447" w:rsidP="00111447">
      <w:pPr>
        <w:pStyle w:val="Compact"/>
        <w:numPr>
          <w:ilvl w:val="0"/>
          <w:numId w:val="32"/>
        </w:numPr>
      </w:pPr>
      <w:r>
        <w:t>Используя отладчик GDB, проверить значение вычисляемого в цикле выражения на каждом шаге цикла. При использовании нескольких циклов, проверять все значения.</w:t>
      </w:r>
    </w:p>
    <w:p w:rsidR="00111447" w:rsidRDefault="00111447" w:rsidP="00111447">
      <w:pPr>
        <w:pStyle w:val="Compact"/>
        <w:numPr>
          <w:ilvl w:val="0"/>
          <w:numId w:val="32"/>
        </w:numPr>
      </w:pPr>
      <w:r>
        <w:t>В отчёте привести используемые команды отладчика и полученный результат</w:t>
      </w:r>
    </w:p>
    <w:p w:rsidR="00111447" w:rsidRDefault="00111447">
      <w:pPr>
        <w:pStyle w:val="3"/>
      </w:pPr>
      <w:bookmarkStart w:id="5" w:name="часть-2"/>
      <w:r>
        <w:t>Часть 2</w:t>
      </w:r>
      <w:bookmarkEnd w:id="5"/>
    </w:p>
    <w:p w:rsidR="00111447" w:rsidRDefault="00111447" w:rsidP="00111447">
      <w:pPr>
        <w:pStyle w:val="Compact"/>
        <w:numPr>
          <w:ilvl w:val="0"/>
          <w:numId w:val="33"/>
        </w:numPr>
      </w:pPr>
      <w:r>
        <w:t>Написать программу №2 в соответствии с вариантом при помощи любого текстового редактора.</w:t>
      </w:r>
    </w:p>
    <w:p w:rsidR="00111447" w:rsidRDefault="00111447" w:rsidP="00111447">
      <w:pPr>
        <w:pStyle w:val="Compact"/>
        <w:numPr>
          <w:ilvl w:val="0"/>
          <w:numId w:val="33"/>
        </w:numPr>
      </w:pPr>
      <w:r>
        <w:t>Для ввода и вывода строки использовать отдельные функции.</w:t>
      </w:r>
    </w:p>
    <w:p w:rsidR="00111447" w:rsidRDefault="00111447" w:rsidP="00111447">
      <w:pPr>
        <w:pStyle w:val="Compact"/>
        <w:numPr>
          <w:ilvl w:val="0"/>
          <w:numId w:val="33"/>
        </w:numPr>
      </w:pPr>
      <w:r>
        <w:t>Скомпилировать программу с добавлением в файл отладочной информации.</w:t>
      </w:r>
    </w:p>
    <w:p w:rsidR="00111447" w:rsidRDefault="00111447" w:rsidP="00111447">
      <w:pPr>
        <w:pStyle w:val="Compact"/>
        <w:numPr>
          <w:ilvl w:val="0"/>
          <w:numId w:val="33"/>
        </w:numPr>
      </w:pPr>
      <w:r>
        <w:t>Используя отладчик GDB, проверить содержимое стека при входе в функции ввода и вывода строки и выходе из них.</w:t>
      </w:r>
    </w:p>
    <w:p w:rsidR="00111447" w:rsidRDefault="00111447" w:rsidP="00111447">
      <w:pPr>
        <w:pStyle w:val="Compact"/>
        <w:numPr>
          <w:ilvl w:val="0"/>
          <w:numId w:val="33"/>
        </w:numPr>
      </w:pPr>
      <w:r>
        <w:t>В отчёте привести содержимое стека и используемые команды.</w:t>
      </w:r>
    </w:p>
    <w:p w:rsidR="00111447" w:rsidRDefault="00111447">
      <w:pPr>
        <w:pStyle w:val="3"/>
      </w:pPr>
      <w:bookmarkStart w:id="6" w:name="часть-2-1"/>
      <w:r>
        <w:t>Часть 2</w:t>
      </w:r>
      <w:bookmarkEnd w:id="6"/>
    </w:p>
    <w:p w:rsidR="00111447" w:rsidRDefault="00111447" w:rsidP="00111447">
      <w:pPr>
        <w:pStyle w:val="Compact"/>
        <w:numPr>
          <w:ilvl w:val="0"/>
          <w:numId w:val="34"/>
        </w:numPr>
      </w:pPr>
      <w:r>
        <w:t>Написать программу №3 в соответствии с вариантом при помощи любого текстового редактора.</w:t>
      </w:r>
    </w:p>
    <w:p w:rsidR="00111447" w:rsidRDefault="00111447" w:rsidP="00111447">
      <w:pPr>
        <w:pStyle w:val="Compact"/>
        <w:numPr>
          <w:ilvl w:val="0"/>
          <w:numId w:val="34"/>
        </w:numPr>
      </w:pPr>
      <w:r>
        <w:t>Для ввода и вывода строки использовать отдельные функции, помещённые в статическую библиотеку.</w:t>
      </w:r>
    </w:p>
    <w:p w:rsidR="00111447" w:rsidRDefault="00111447" w:rsidP="00111447">
      <w:pPr>
        <w:pStyle w:val="Compact"/>
        <w:numPr>
          <w:ilvl w:val="0"/>
          <w:numId w:val="34"/>
        </w:numPr>
      </w:pPr>
      <w:r>
        <w:lastRenderedPageBreak/>
        <w:t>Скомпилировать программу с добавлением в файл отладочной информации.</w:t>
      </w:r>
    </w:p>
    <w:p w:rsidR="00111447" w:rsidRDefault="00111447" w:rsidP="00111447">
      <w:pPr>
        <w:pStyle w:val="Compact"/>
        <w:numPr>
          <w:ilvl w:val="0"/>
          <w:numId w:val="34"/>
        </w:numPr>
      </w:pPr>
      <w:r>
        <w:t>Используя отладчик GDB, проверить содержимое стека при входе в функции ввода и вывода строки и выходе из них.</w:t>
      </w:r>
    </w:p>
    <w:p w:rsidR="00111447" w:rsidRDefault="00111447" w:rsidP="00111447">
      <w:pPr>
        <w:pStyle w:val="Compact"/>
        <w:numPr>
          <w:ilvl w:val="0"/>
          <w:numId w:val="34"/>
        </w:numPr>
      </w:pPr>
      <w:r>
        <w:t>В отчёте привести содержимое стека и используемые команды.</w:t>
      </w:r>
    </w:p>
    <w:p w:rsidR="00111447" w:rsidRDefault="00111447">
      <w:pPr>
        <w:pStyle w:val="3"/>
      </w:pPr>
      <w:bookmarkStart w:id="7" w:name="вариативная-часть-вариант-14"/>
      <w:r>
        <w:t>Вариативная часть (Вариант 14)</w:t>
      </w:r>
      <w:bookmarkEnd w:id="7"/>
    </w:p>
    <w:p w:rsidR="00111447" w:rsidRDefault="00111447" w:rsidP="00111447">
      <w:pPr>
        <w:pStyle w:val="Compact"/>
        <w:numPr>
          <w:ilvl w:val="0"/>
          <w:numId w:val="35"/>
        </w:numPr>
      </w:pPr>
      <w:r>
        <w:t>Составить программу для вычисления значения Y = sin(1) + sin(1.1) + … + sin(2).</w:t>
      </w:r>
    </w:p>
    <w:p w:rsidR="00111447" w:rsidRDefault="00111447" w:rsidP="00111447">
      <w:pPr>
        <w:pStyle w:val="Compact"/>
        <w:numPr>
          <w:ilvl w:val="0"/>
          <w:numId w:val="35"/>
        </w:numPr>
      </w:pPr>
      <w:r>
        <w:t>Дана строка символов. Поменять местами N первых и N последних символов заданной строки.</w:t>
      </w:r>
    </w:p>
    <w:p w:rsidR="00111447" w:rsidRDefault="00111447" w:rsidP="00111447">
      <w:pPr>
        <w:pStyle w:val="Compact"/>
        <w:numPr>
          <w:ilvl w:val="0"/>
          <w:numId w:val="35"/>
        </w:numPr>
      </w:pPr>
      <w:r>
        <w:t>Дана строка, состоящая из букв и цифр. Проверить, является ли данная строка представлением числа в шестнадцатеричной системе счисления.</w:t>
      </w:r>
    </w:p>
    <w:p w:rsidR="00111447" w:rsidRDefault="00111447">
      <w:pPr>
        <w:pStyle w:val="2"/>
      </w:pPr>
      <w:bookmarkStart w:id="8" w:name="результат-выполненной-работы"/>
      <w:r>
        <w:t>Результат выполненной работы</w:t>
      </w:r>
      <w:bookmarkEnd w:id="8"/>
    </w:p>
    <w:p w:rsidR="00111447" w:rsidRDefault="00111447">
      <w:pPr>
        <w:pStyle w:val="3"/>
      </w:pPr>
      <w:bookmarkStart w:id="9" w:name="часть-1-1"/>
      <w:r>
        <w:t>Часть 1</w:t>
      </w:r>
      <w:bookmarkEnd w:id="9"/>
    </w:p>
    <w:p w:rsidR="00111447" w:rsidRDefault="00111447" w:rsidP="00111447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111447" w:rsidRPr="00111447" w:rsidRDefault="00111447">
      <w:pPr>
        <w:pStyle w:val="SourceCode"/>
      </w:pP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"stdio.h"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"stdlib.h"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"math.h"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main(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argc,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** argv)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double</w:t>
      </w:r>
      <w:r w:rsidRPr="00111447">
        <w:rPr>
          <w:rStyle w:val="NormalTok"/>
          <w:sz w:val="21"/>
        </w:rPr>
        <w:t xml:space="preserve"> Y = </w:t>
      </w:r>
      <w:r w:rsidRPr="00111447">
        <w:rPr>
          <w:rStyle w:val="FloatTok"/>
          <w:sz w:val="21"/>
        </w:rPr>
        <w:t>0.0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double</w:t>
      </w:r>
      <w:r w:rsidRPr="00111447">
        <w:rPr>
          <w:rStyle w:val="NormalTok"/>
          <w:sz w:val="21"/>
        </w:rPr>
        <w:t xml:space="preserve"> i = </w:t>
      </w:r>
      <w:r w:rsidRPr="00111447">
        <w:rPr>
          <w:rStyle w:val="FloatTok"/>
          <w:sz w:val="21"/>
        </w:rPr>
        <w:t>1.0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for</w:t>
      </w:r>
      <w:r w:rsidRPr="00111447">
        <w:rPr>
          <w:rStyle w:val="NormalTok"/>
          <w:sz w:val="21"/>
        </w:rPr>
        <w:t xml:space="preserve"> ( ; i &lt;= </w:t>
      </w:r>
      <w:r w:rsidRPr="00111447">
        <w:rPr>
          <w:rStyle w:val="DecValTok"/>
          <w:sz w:val="21"/>
        </w:rPr>
        <w:t>2</w:t>
      </w:r>
      <w:r w:rsidRPr="00111447">
        <w:rPr>
          <w:rStyle w:val="NormalTok"/>
          <w:sz w:val="21"/>
        </w:rPr>
        <w:t xml:space="preserve">; i += </w:t>
      </w:r>
      <w:r w:rsidRPr="00111447">
        <w:rPr>
          <w:rStyle w:val="FloatTok"/>
          <w:sz w:val="21"/>
        </w:rPr>
        <w:t>0.1</w:t>
      </w:r>
      <w:r w:rsidRPr="00111447">
        <w:rPr>
          <w:rStyle w:val="NormalTok"/>
          <w:sz w:val="21"/>
        </w:rPr>
        <w:t>)</w:t>
      </w:r>
      <w:r w:rsidRPr="00111447">
        <w:br/>
      </w:r>
      <w:r w:rsidRPr="00111447">
        <w:rPr>
          <w:rStyle w:val="NormalTok"/>
          <w:sz w:val="21"/>
        </w:rPr>
        <w:t xml:space="preserve">    {</w:t>
      </w:r>
      <w:r w:rsidRPr="00111447">
        <w:br/>
      </w:r>
      <w:r w:rsidRPr="00111447">
        <w:rPr>
          <w:rStyle w:val="NormalTok"/>
          <w:sz w:val="21"/>
        </w:rPr>
        <w:t xml:space="preserve">        Y += sin(i);</w:t>
      </w:r>
      <w:r w:rsidRPr="00111447">
        <w:br/>
      </w:r>
      <w:r w:rsidRPr="00111447">
        <w:rPr>
          <w:rStyle w:val="NormalTok"/>
          <w:sz w:val="21"/>
        </w:rPr>
        <w:t xml:space="preserve">    }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"Result = %lf"</w:t>
      </w:r>
      <w:r w:rsidRPr="00111447">
        <w:rPr>
          <w:rStyle w:val="NormalTok"/>
          <w:sz w:val="21"/>
        </w:rPr>
        <w:t>, Y);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scanf(</w:t>
      </w:r>
      <w:r w:rsidRPr="00111447">
        <w:rPr>
          <w:rStyle w:val="StringTok"/>
          <w:sz w:val="21"/>
        </w:rPr>
        <w:t>"%lf"</w:t>
      </w:r>
      <w:r w:rsidRPr="00111447">
        <w:rPr>
          <w:rStyle w:val="NormalTok"/>
          <w:sz w:val="21"/>
        </w:rPr>
        <w:t>, &amp;Y);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>}</w:t>
      </w:r>
    </w:p>
    <w:p w:rsidR="00111447" w:rsidRDefault="00111447" w:rsidP="00111447">
      <w:pPr>
        <w:pStyle w:val="a1"/>
      </w:pPr>
      <w:r>
        <w:t xml:space="preserve">Была проведена компиляция программы c добавлением отладочной информации отладчика GDB с помощью команды </w:t>
      </w:r>
      <w:r>
        <w:rPr>
          <w:rStyle w:val="VerbatimChar"/>
        </w:rPr>
        <w:t>gcc -g -o app main.c</w:t>
      </w:r>
      <w:r>
        <w:t>:</w:t>
      </w:r>
    </w:p>
    <w:p w:rsidR="00111447" w:rsidRDefault="00111447">
      <w:pPr>
        <w:pStyle w:val="a1"/>
      </w:pPr>
      <w:r>
        <w:t>В итоге была получена работающая программа выполняющая требования задания.</w:t>
      </w:r>
    </w:p>
    <w:p w:rsidR="00111447" w:rsidRDefault="00111447">
      <w:pPr>
        <w:pStyle w:val="a1"/>
      </w:pPr>
      <w:r>
        <w:lastRenderedPageBreak/>
        <w:t>Используя отладчик GDB, были просмотренны все значения переменной Y в цикле (строки 10-13) с помощью следующих команд:</w:t>
      </w:r>
    </w:p>
    <w:p w:rsidR="00111447" w:rsidRDefault="00111447" w:rsidP="00111447">
      <w:pPr>
        <w:pStyle w:val="Compact"/>
        <w:numPr>
          <w:ilvl w:val="0"/>
          <w:numId w:val="36"/>
        </w:numPr>
      </w:pPr>
      <w:r>
        <w:t xml:space="preserve">Команда </w:t>
      </w:r>
      <w:r>
        <w:rPr>
          <w:rStyle w:val="VerbatimChar"/>
        </w:rPr>
        <w:t>gdb app.exe</w:t>
      </w:r>
      <w:r>
        <w:t>, для запуска отладчика GDB;</w:t>
      </w:r>
    </w:p>
    <w:p w:rsidR="00111447" w:rsidRDefault="00111447" w:rsidP="00111447">
      <w:pPr>
        <w:pStyle w:val="Compact"/>
        <w:numPr>
          <w:ilvl w:val="0"/>
          <w:numId w:val="36"/>
        </w:numPr>
      </w:pPr>
      <w:r>
        <w:t xml:space="preserve">Команда </w:t>
      </w:r>
      <w:r>
        <w:rPr>
          <w:rStyle w:val="VerbatimChar"/>
        </w:rPr>
        <w:t>break 12</w:t>
      </w:r>
      <w:r>
        <w:t>, устанавливающая точку останова на строку 12;</w:t>
      </w:r>
    </w:p>
    <w:p w:rsidR="00111447" w:rsidRDefault="00111447" w:rsidP="00111447">
      <w:pPr>
        <w:pStyle w:val="Compact"/>
        <w:numPr>
          <w:ilvl w:val="0"/>
          <w:numId w:val="36"/>
        </w:numPr>
      </w:pPr>
      <w:r>
        <w:t xml:space="preserve">Команда </w:t>
      </w:r>
      <w:r>
        <w:rPr>
          <w:rStyle w:val="VerbatimChar"/>
        </w:rPr>
        <w:t>run</w:t>
      </w:r>
      <w:r>
        <w:t>, запускающая программу вплоть до первой точки останова;</w:t>
      </w:r>
    </w:p>
    <w:p w:rsidR="00111447" w:rsidRDefault="00111447" w:rsidP="00111447">
      <w:pPr>
        <w:pStyle w:val="Compact"/>
        <w:numPr>
          <w:ilvl w:val="0"/>
          <w:numId w:val="36"/>
        </w:numPr>
      </w:pPr>
      <w:r>
        <w:t xml:space="preserve">Команда </w:t>
      </w:r>
      <w:r>
        <w:rPr>
          <w:rStyle w:val="VerbatimChar"/>
        </w:rPr>
        <w:t>print Y</w:t>
      </w:r>
      <w:r>
        <w:t>, показывающая текущее значение переменной Y;</w:t>
      </w:r>
    </w:p>
    <w:p w:rsidR="00111447" w:rsidRDefault="00111447" w:rsidP="00111447">
      <w:pPr>
        <w:pStyle w:val="a1"/>
      </w:pPr>
      <w:r>
        <w:t>При заходе в цикл, значение Y равно 0. При следующей итерации цикла Y = 0.8414709848078965. В последующих итерациях значение Y увеличивалось. В результате программа вывела 9.522606. По итогам отладки ошибок не возникло.</w:t>
      </w:r>
    </w:p>
    <w:p w:rsidR="00111447" w:rsidRDefault="00111447">
      <w:pPr>
        <w:pStyle w:val="a1"/>
      </w:pPr>
      <w:r>
        <w:t>Программа была протестирована, далее представлен снимки экрана с работающей программой.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880008" cy="188655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2.1 — Демонстрация работы программы</w:t>
      </w:r>
    </w:p>
    <w:p w:rsidR="00111447" w:rsidRDefault="00111447">
      <w:pPr>
        <w:pStyle w:val="3"/>
      </w:pPr>
      <w:bookmarkStart w:id="10" w:name="часть-2-2"/>
      <w:r>
        <w:t>Часть 2</w:t>
      </w:r>
      <w:bookmarkEnd w:id="10"/>
    </w:p>
    <w:p w:rsidR="00111447" w:rsidRDefault="00111447">
      <w:pPr>
        <w:pStyle w:val="4"/>
      </w:pPr>
      <w:bookmarkStart w:id="11" w:name="программа-2"/>
      <w:r>
        <w:t>Программа 2</w:t>
      </w:r>
      <w:bookmarkEnd w:id="11"/>
    </w:p>
    <w:p w:rsidR="00111447" w:rsidRDefault="00111447" w:rsidP="00111447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111447" w:rsidRPr="00111447" w:rsidRDefault="00111447">
      <w:pPr>
        <w:pStyle w:val="SourceCode"/>
      </w:pP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"stdio.h"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"stdlib.h"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"string.h"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"str_proc.h"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str_change(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* str, </w:t>
      </w:r>
      <w:r w:rsidRPr="00111447">
        <w:rPr>
          <w:rStyle w:val="DataTypeTok"/>
          <w:sz w:val="21"/>
        </w:rPr>
        <w:t>unsigned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count);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main(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argc,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** argv)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N =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"Enter count: "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t xml:space="preserve">    scanf(</w:t>
      </w:r>
      <w:r w:rsidRPr="00111447">
        <w:rPr>
          <w:rStyle w:val="StringTok"/>
          <w:sz w:val="21"/>
        </w:rPr>
        <w:t>"%d"</w:t>
      </w:r>
      <w:r w:rsidRPr="00111447">
        <w:rPr>
          <w:rStyle w:val="NormalTok"/>
          <w:sz w:val="21"/>
        </w:rPr>
        <w:t>, &amp;N);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"Enter string: "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lastRenderedPageBreak/>
        <w:t xml:space="preserve">    str = str_input();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if</w:t>
      </w:r>
      <w:r w:rsidRPr="00111447">
        <w:rPr>
          <w:rStyle w:val="NormalTok"/>
          <w:sz w:val="21"/>
        </w:rPr>
        <w:t xml:space="preserve"> (!str_change(str, N))</w:t>
      </w:r>
      <w:r w:rsidRPr="00111447">
        <w:br/>
      </w:r>
      <w:r w:rsidRPr="00111447">
        <w:rPr>
          <w:rStyle w:val="NormalTok"/>
          <w:sz w:val="21"/>
        </w:rPr>
        <w:t xml:space="preserve">    {</w:t>
      </w:r>
      <w:r w:rsidRPr="00111447">
        <w:br/>
      </w:r>
      <w:r w:rsidRPr="00111447">
        <w:rPr>
          <w:rStyle w:val="NormalTok"/>
          <w:sz w:val="21"/>
        </w:rPr>
        <w:t xml:space="preserve">        printf(</w:t>
      </w:r>
      <w:r w:rsidRPr="00111447">
        <w:rPr>
          <w:rStyle w:val="StringTok"/>
          <w:sz w:val="21"/>
        </w:rPr>
        <w:t>"Error: enter count &gt; string length</w:t>
      </w:r>
      <w:r w:rsidRPr="00111447">
        <w:rPr>
          <w:rStyle w:val="SpecialCharTok"/>
          <w:sz w:val="21"/>
        </w:rPr>
        <w:t>\n</w:t>
      </w:r>
      <w:r w:rsidRPr="00111447">
        <w:rPr>
          <w:rStyle w:val="StringTok"/>
          <w:sz w:val="21"/>
        </w:rPr>
        <w:t>"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t xml:space="preserve">    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-</w:t>
      </w:r>
      <w:r w:rsidRPr="00111447">
        <w:rPr>
          <w:rStyle w:val="DecValTok"/>
          <w:sz w:val="21"/>
        </w:rPr>
        <w:t>1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 xml:space="preserve">    }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"Result: "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t xml:space="preserve">    str_print(str);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scanf(</w:t>
      </w:r>
      <w:r w:rsidRPr="00111447">
        <w:rPr>
          <w:rStyle w:val="StringTok"/>
          <w:sz w:val="21"/>
        </w:rPr>
        <w:t>"%d"</w:t>
      </w:r>
      <w:r w:rsidRPr="00111447">
        <w:rPr>
          <w:rStyle w:val="NormalTok"/>
          <w:sz w:val="21"/>
        </w:rPr>
        <w:t>, &amp;N);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>}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str_change(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* str, </w:t>
      </w:r>
      <w:r w:rsidRPr="00111447">
        <w:rPr>
          <w:rStyle w:val="DataTypeTok"/>
          <w:sz w:val="21"/>
        </w:rPr>
        <w:t>unsigned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count)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unsigned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i =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 temp =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unsigned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length = strlen(str);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if</w:t>
      </w:r>
      <w:r w:rsidRPr="00111447">
        <w:rPr>
          <w:rStyle w:val="NormalTok"/>
          <w:sz w:val="21"/>
        </w:rPr>
        <w:t xml:space="preserve"> (count &gt;= length)</w:t>
      </w:r>
      <w:r w:rsidRPr="00111447">
        <w:br/>
      </w:r>
      <w:r w:rsidRPr="00111447">
        <w:rPr>
          <w:rStyle w:val="NormalTok"/>
          <w:sz w:val="21"/>
        </w:rPr>
        <w:t xml:space="preserve">    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for</w:t>
      </w:r>
      <w:r w:rsidRPr="00111447">
        <w:rPr>
          <w:rStyle w:val="NormalTok"/>
          <w:sz w:val="21"/>
        </w:rPr>
        <w:t xml:space="preserve"> (; i &lt; count; i++)</w:t>
      </w:r>
      <w:r w:rsidRPr="00111447">
        <w:br/>
      </w:r>
      <w:r w:rsidRPr="00111447">
        <w:rPr>
          <w:rStyle w:val="NormalTok"/>
          <w:sz w:val="21"/>
        </w:rPr>
        <w:t xml:space="preserve">    {</w:t>
      </w:r>
      <w:r w:rsidRPr="00111447">
        <w:br/>
      </w:r>
      <w:r w:rsidRPr="00111447">
        <w:rPr>
          <w:rStyle w:val="NormalTok"/>
          <w:sz w:val="21"/>
        </w:rPr>
        <w:t xml:space="preserve">        temp = str[i];</w:t>
      </w:r>
      <w:r w:rsidRPr="00111447">
        <w:br/>
      </w:r>
      <w:r w:rsidRPr="00111447">
        <w:rPr>
          <w:rStyle w:val="NormalTok"/>
          <w:sz w:val="21"/>
        </w:rPr>
        <w:t xml:space="preserve">        str[i] = str[length - </w:t>
      </w:r>
      <w:r w:rsidRPr="00111447">
        <w:rPr>
          <w:rStyle w:val="DecValTok"/>
          <w:sz w:val="21"/>
        </w:rPr>
        <w:t>1</w:t>
      </w:r>
      <w:r w:rsidRPr="00111447">
        <w:rPr>
          <w:rStyle w:val="NormalTok"/>
          <w:sz w:val="21"/>
        </w:rPr>
        <w:t xml:space="preserve"> - i];</w:t>
      </w:r>
      <w:r w:rsidRPr="00111447">
        <w:br/>
      </w:r>
      <w:r w:rsidRPr="00111447">
        <w:rPr>
          <w:rStyle w:val="NormalTok"/>
          <w:sz w:val="21"/>
        </w:rPr>
        <w:t xml:space="preserve">        str[length - </w:t>
      </w:r>
      <w:r w:rsidRPr="00111447">
        <w:rPr>
          <w:rStyle w:val="DecValTok"/>
          <w:sz w:val="21"/>
        </w:rPr>
        <w:t>1</w:t>
      </w:r>
      <w:r w:rsidRPr="00111447">
        <w:rPr>
          <w:rStyle w:val="NormalTok"/>
          <w:sz w:val="21"/>
        </w:rPr>
        <w:t xml:space="preserve"> - i] = temp;</w:t>
      </w:r>
      <w:r w:rsidRPr="00111447">
        <w:br/>
      </w:r>
      <w:r w:rsidRPr="00111447">
        <w:rPr>
          <w:rStyle w:val="NormalTok"/>
          <w:sz w:val="21"/>
        </w:rPr>
        <w:t xml:space="preserve">    }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1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>}</w:t>
      </w:r>
    </w:p>
    <w:p w:rsidR="00111447" w:rsidRDefault="00111447" w:rsidP="00111447">
      <w:pPr>
        <w:pStyle w:val="a1"/>
      </w:pPr>
      <w:r>
        <w:t>Исходный код (</w:t>
      </w:r>
      <w:r>
        <w:rPr>
          <w:b/>
        </w:rPr>
        <w:t>файл str_proc.h</w:t>
      </w:r>
      <w:r>
        <w:t>):</w:t>
      </w:r>
    </w:p>
    <w:p w:rsidR="00111447" w:rsidRPr="00111447" w:rsidRDefault="00111447">
      <w:pPr>
        <w:pStyle w:val="SourceCode"/>
      </w:pPr>
      <w:r w:rsidRPr="00111447">
        <w:rPr>
          <w:rStyle w:val="PreprocessorTok"/>
          <w:sz w:val="21"/>
        </w:rPr>
        <w:t>#pragma once</w:t>
      </w:r>
      <w:r w:rsidRPr="00111447">
        <w:br/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"stdio.h"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"stdlib.h"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void</w:t>
      </w:r>
      <w:r w:rsidRPr="00111447">
        <w:rPr>
          <w:rStyle w:val="NormalTok"/>
          <w:sz w:val="21"/>
        </w:rPr>
        <w:t xml:space="preserve"> str_print(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str);</w:t>
      </w:r>
      <w:r w:rsidRPr="00111447">
        <w:br/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str_input();</w:t>
      </w:r>
    </w:p>
    <w:p w:rsidR="00111447" w:rsidRDefault="00111447" w:rsidP="00111447">
      <w:pPr>
        <w:pStyle w:val="a1"/>
      </w:pPr>
      <w:r>
        <w:t>Исходный код (</w:t>
      </w:r>
      <w:r>
        <w:rPr>
          <w:b/>
        </w:rPr>
        <w:t>файл str_proc.c</w:t>
      </w:r>
      <w:r>
        <w:t>):</w:t>
      </w:r>
    </w:p>
    <w:p w:rsidR="00111447" w:rsidRPr="00111447" w:rsidRDefault="00111447">
      <w:pPr>
        <w:pStyle w:val="SourceCode"/>
      </w:pP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"str_proc.h"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void</w:t>
      </w:r>
      <w:r w:rsidRPr="00111447">
        <w:rPr>
          <w:rStyle w:val="NormalTok"/>
          <w:sz w:val="21"/>
        </w:rPr>
        <w:t xml:space="preserve"> str_print(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"%s"</w:t>
      </w:r>
      <w:r w:rsidRPr="00111447">
        <w:rPr>
          <w:rStyle w:val="NormalTok"/>
          <w:sz w:val="21"/>
        </w:rPr>
        <w:t>, str);</w:t>
      </w:r>
      <w:r w:rsidRPr="00111447">
        <w:br/>
      </w:r>
      <w:r w:rsidRPr="00111447">
        <w:rPr>
          <w:rStyle w:val="NormalTok"/>
          <w:sz w:val="21"/>
        </w:rPr>
        <w:t>}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str_input()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 = 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*)malloc(</w:t>
      </w:r>
      <w:r w:rsidRPr="00111447">
        <w:rPr>
          <w:rStyle w:val="KeywordTok"/>
          <w:sz w:val="21"/>
        </w:rPr>
        <w:t>sizeof</w:t>
      </w:r>
      <w:r w:rsidRPr="00111447">
        <w:rPr>
          <w:rStyle w:val="NormalTok"/>
          <w:sz w:val="21"/>
        </w:rPr>
        <w:t>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) * </w:t>
      </w:r>
      <w:r w:rsidRPr="00111447">
        <w:rPr>
          <w:rStyle w:val="DecValTok"/>
          <w:sz w:val="21"/>
        </w:rPr>
        <w:t>100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t xml:space="preserve">    scanf(</w:t>
      </w:r>
      <w:r w:rsidRPr="00111447">
        <w:rPr>
          <w:rStyle w:val="StringTok"/>
          <w:sz w:val="21"/>
        </w:rPr>
        <w:t>"%s"</w:t>
      </w:r>
      <w:r w:rsidRPr="00111447">
        <w:rPr>
          <w:rStyle w:val="NormalTok"/>
          <w:sz w:val="21"/>
        </w:rPr>
        <w:t>, str);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str;</w:t>
      </w:r>
      <w:r w:rsidRPr="00111447">
        <w:br/>
      </w:r>
      <w:r w:rsidRPr="00111447">
        <w:rPr>
          <w:rStyle w:val="NormalTok"/>
          <w:sz w:val="21"/>
        </w:rPr>
        <w:t>}</w:t>
      </w:r>
    </w:p>
    <w:p w:rsidR="00111447" w:rsidRDefault="00111447" w:rsidP="00111447">
      <w:pPr>
        <w:pStyle w:val="a1"/>
      </w:pPr>
      <w:r>
        <w:lastRenderedPageBreak/>
        <w:t xml:space="preserve">Была проведена компиляция программы c добавлением отладочной информации отладчика GDB с помощью команды </w:t>
      </w:r>
      <w:r>
        <w:rPr>
          <w:rStyle w:val="VerbatimChar"/>
        </w:rPr>
        <w:t>gcc -g -o app main.c</w:t>
      </w:r>
      <w:r>
        <w:t>:</w:t>
      </w:r>
    </w:p>
    <w:p w:rsidR="00111447" w:rsidRDefault="00111447">
      <w:pPr>
        <w:pStyle w:val="a1"/>
      </w:pPr>
      <w:r>
        <w:t>В итоге была получена работающая программа выполняющая требования задания.</w:t>
      </w:r>
    </w:p>
    <w:p w:rsidR="00111447" w:rsidRDefault="00111447">
      <w:pPr>
        <w:pStyle w:val="a1"/>
      </w:pPr>
      <w:r>
        <w:t>Используя отладчик GDB, было проверено содержимое стека при входе в функции ввода и вывода строки и выходе из них.</w:t>
      </w:r>
    </w:p>
    <w:p w:rsidR="00111447" w:rsidRDefault="00111447">
      <w:pPr>
        <w:pStyle w:val="a1"/>
      </w:pPr>
      <w:r>
        <w:t xml:space="preserve">При входе в функцию ввода, с помощью команды </w:t>
      </w:r>
      <w:r>
        <w:rPr>
          <w:rStyle w:val="VerbatimChar"/>
        </w:rPr>
        <w:t>where</w:t>
      </w:r>
      <w:r>
        <w:t xml:space="preserve"> был получен следующий результат: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5014762" cy="80852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2.2 — Содержимое стека при входе в функцию ввода</w:t>
      </w:r>
    </w:p>
    <w:p w:rsidR="00111447" w:rsidRDefault="00111447">
      <w:pPr>
        <w:pStyle w:val="a1"/>
      </w:pPr>
      <w:r>
        <w:t>При выходе из функции ввода: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706753" cy="67376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2.3 — Содержимое стека при входе в функцию ввода</w:t>
      </w:r>
    </w:p>
    <w:p w:rsidR="00111447" w:rsidRDefault="00111447">
      <w:pPr>
        <w:pStyle w:val="a1"/>
      </w:pPr>
      <w:r>
        <w:t>При входе в функцию вывода: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851132" cy="77002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2.4 — Содержимое стека при входе в функцию вывода</w:t>
      </w:r>
    </w:p>
    <w:p w:rsidR="00111447" w:rsidRDefault="00111447">
      <w:pPr>
        <w:pStyle w:val="a1"/>
      </w:pPr>
      <w:r>
        <w:t>При выходе из функции вывода: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995511" cy="69301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2.5 — Содержимое стека при входе в функцию вывода</w:t>
      </w:r>
    </w:p>
    <w:p w:rsidR="00111447" w:rsidRDefault="00111447">
      <w:pPr>
        <w:pStyle w:val="a1"/>
      </w:pPr>
      <w:r>
        <w:t>Программа была протестирована, далее представлен снимок экрана с работающей программой.</w:t>
      </w:r>
    </w:p>
    <w:p w:rsidR="00111447" w:rsidRDefault="00111447">
      <w:pPr>
        <w:pStyle w:val="a1"/>
      </w:pPr>
      <w:r>
        <w:rPr>
          <w:noProof/>
        </w:rPr>
        <w:lastRenderedPageBreak/>
        <w:drawing>
          <wp:inline distT="0" distB="0" distL="0" distR="0">
            <wp:extent cx="4379494" cy="179029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2.6 — Демонстрация работы программы</w:t>
      </w:r>
    </w:p>
    <w:p w:rsidR="00111447" w:rsidRDefault="00111447">
      <w:pPr>
        <w:pStyle w:val="3"/>
      </w:pPr>
      <w:bookmarkStart w:id="12" w:name="часть-3"/>
      <w:r>
        <w:t>Часть 3</w:t>
      </w:r>
      <w:bookmarkEnd w:id="12"/>
    </w:p>
    <w:p w:rsidR="00111447" w:rsidRDefault="00111447" w:rsidP="00111447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111447" w:rsidRPr="00111447" w:rsidRDefault="00111447">
      <w:pPr>
        <w:pStyle w:val="SourceCode"/>
      </w:pP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"stdio.h"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"stdlib.h"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"string.h"</w:t>
      </w:r>
      <w:r w:rsidRPr="00111447">
        <w:br/>
      </w:r>
      <w:r w:rsidRPr="00111447">
        <w:rPr>
          <w:rStyle w:val="PreprocessorTok"/>
          <w:sz w:val="21"/>
        </w:rPr>
        <w:t xml:space="preserve">#include </w:t>
      </w:r>
      <w:r w:rsidRPr="00111447">
        <w:rPr>
          <w:rStyle w:val="ImportTok"/>
          <w:sz w:val="21"/>
        </w:rPr>
        <w:t>"str_proc.h"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is_hex(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* str,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length);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main(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argc,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** argv)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>* str;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N =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printf(</w:t>
      </w:r>
      <w:r w:rsidRPr="00111447">
        <w:rPr>
          <w:rStyle w:val="StringTok"/>
          <w:sz w:val="21"/>
        </w:rPr>
        <w:t>"Enter string: "</w:t>
      </w:r>
      <w:r w:rsidRPr="00111447">
        <w:rPr>
          <w:rStyle w:val="NormalTok"/>
          <w:sz w:val="21"/>
        </w:rPr>
        <w:t>);</w:t>
      </w:r>
      <w:r w:rsidRPr="00111447">
        <w:br/>
      </w:r>
      <w:r w:rsidRPr="00111447">
        <w:rPr>
          <w:rStyle w:val="NormalTok"/>
          <w:sz w:val="21"/>
        </w:rPr>
        <w:t xml:space="preserve">    str = str_input();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if</w:t>
      </w:r>
      <w:r w:rsidRPr="00111447">
        <w:rPr>
          <w:rStyle w:val="NormalTok"/>
          <w:sz w:val="21"/>
        </w:rPr>
        <w:t xml:space="preserve"> (!is_hex(str, strlen(str)))</w:t>
      </w:r>
      <w:r w:rsidRPr="00111447">
        <w:br/>
      </w:r>
      <w:r w:rsidRPr="00111447">
        <w:rPr>
          <w:rStyle w:val="NormalTok"/>
          <w:sz w:val="21"/>
        </w:rPr>
        <w:t xml:space="preserve">    {</w:t>
      </w:r>
      <w:r w:rsidRPr="00111447">
        <w:br/>
      </w:r>
      <w:r w:rsidRPr="00111447">
        <w:rPr>
          <w:rStyle w:val="NormalTok"/>
          <w:sz w:val="21"/>
        </w:rPr>
        <w:t xml:space="preserve">        printf(</w:t>
      </w:r>
      <w:r w:rsidRPr="00111447">
        <w:rPr>
          <w:rStyle w:val="StringTok"/>
          <w:sz w:val="21"/>
        </w:rPr>
        <w:t>"%s is not hex string</w:t>
      </w:r>
      <w:r w:rsidRPr="00111447">
        <w:rPr>
          <w:rStyle w:val="SpecialCharTok"/>
          <w:sz w:val="21"/>
        </w:rPr>
        <w:t>\n</w:t>
      </w:r>
      <w:r w:rsidRPr="00111447">
        <w:rPr>
          <w:rStyle w:val="StringTok"/>
          <w:sz w:val="21"/>
        </w:rPr>
        <w:t>"</w:t>
      </w:r>
      <w:r w:rsidRPr="00111447">
        <w:rPr>
          <w:rStyle w:val="NormalTok"/>
          <w:sz w:val="21"/>
        </w:rPr>
        <w:t>, str);</w:t>
      </w:r>
      <w:r w:rsidRPr="00111447">
        <w:br/>
      </w:r>
      <w:r w:rsidRPr="00111447">
        <w:rPr>
          <w:rStyle w:val="NormalTok"/>
          <w:sz w:val="21"/>
        </w:rPr>
        <w:t xml:space="preserve">    }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else</w:t>
      </w:r>
      <w:r w:rsidRPr="00111447">
        <w:br/>
      </w:r>
      <w:r w:rsidRPr="00111447">
        <w:rPr>
          <w:rStyle w:val="NormalTok"/>
          <w:sz w:val="21"/>
        </w:rPr>
        <w:t xml:space="preserve">    {</w:t>
      </w:r>
      <w:r w:rsidRPr="00111447">
        <w:br/>
      </w:r>
      <w:r w:rsidRPr="00111447">
        <w:rPr>
          <w:rStyle w:val="NormalTok"/>
          <w:sz w:val="21"/>
        </w:rPr>
        <w:t xml:space="preserve">        printf(</w:t>
      </w:r>
      <w:r w:rsidRPr="00111447">
        <w:rPr>
          <w:rStyle w:val="StringTok"/>
          <w:sz w:val="21"/>
        </w:rPr>
        <w:t>"%s is hex string</w:t>
      </w:r>
      <w:r w:rsidRPr="00111447">
        <w:rPr>
          <w:rStyle w:val="SpecialCharTok"/>
          <w:sz w:val="21"/>
        </w:rPr>
        <w:t>\n</w:t>
      </w:r>
      <w:r w:rsidRPr="00111447">
        <w:rPr>
          <w:rStyle w:val="StringTok"/>
          <w:sz w:val="21"/>
        </w:rPr>
        <w:t>"</w:t>
      </w:r>
      <w:r w:rsidRPr="00111447">
        <w:rPr>
          <w:rStyle w:val="NormalTok"/>
          <w:sz w:val="21"/>
        </w:rPr>
        <w:t>, str);</w:t>
      </w:r>
      <w:r w:rsidRPr="00111447">
        <w:br/>
      </w:r>
      <w:r w:rsidRPr="00111447">
        <w:rPr>
          <w:rStyle w:val="NormalTok"/>
          <w:sz w:val="21"/>
        </w:rPr>
        <w:t xml:space="preserve">    }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scanf(</w:t>
      </w:r>
      <w:r w:rsidRPr="00111447">
        <w:rPr>
          <w:rStyle w:val="StringTok"/>
          <w:sz w:val="21"/>
        </w:rPr>
        <w:t>"%d"</w:t>
      </w:r>
      <w:r w:rsidRPr="00111447">
        <w:rPr>
          <w:rStyle w:val="NormalTok"/>
          <w:sz w:val="21"/>
        </w:rPr>
        <w:t>, &amp;N);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>}</w:t>
      </w:r>
      <w:r w:rsidRPr="00111447">
        <w:br/>
      </w:r>
      <w:r w:rsidRPr="00111447">
        <w:br/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is_hex(</w:t>
      </w:r>
      <w:r w:rsidRPr="00111447">
        <w:rPr>
          <w:rStyle w:val="DataTypeTok"/>
          <w:sz w:val="21"/>
        </w:rPr>
        <w:t>char</w:t>
      </w:r>
      <w:r w:rsidRPr="00111447">
        <w:rPr>
          <w:rStyle w:val="NormalTok"/>
          <w:sz w:val="21"/>
        </w:rPr>
        <w:t xml:space="preserve">* str,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length)</w:t>
      </w:r>
      <w:r w:rsidRPr="00111447">
        <w:br/>
      </w:r>
      <w:r w:rsidRPr="00111447">
        <w:rPr>
          <w:rStyle w:val="NormalTok"/>
          <w:sz w:val="21"/>
        </w:rPr>
        <w:t>{</w:t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DataTypeTok"/>
          <w:sz w:val="21"/>
        </w:rPr>
        <w:t>unsigned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ataTypeTok"/>
          <w:sz w:val="21"/>
        </w:rPr>
        <w:t>int</w:t>
      </w:r>
      <w:r w:rsidRPr="00111447">
        <w:rPr>
          <w:rStyle w:val="NormalTok"/>
          <w:sz w:val="21"/>
        </w:rPr>
        <w:t xml:space="preserve"> i =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for</w:t>
      </w:r>
      <w:r w:rsidRPr="00111447">
        <w:rPr>
          <w:rStyle w:val="NormalTok"/>
          <w:sz w:val="21"/>
        </w:rPr>
        <w:t xml:space="preserve"> (; i &lt; length; i++)</w:t>
      </w:r>
      <w:r w:rsidRPr="00111447">
        <w:br/>
      </w:r>
      <w:r w:rsidRPr="00111447">
        <w:rPr>
          <w:rStyle w:val="NormalTok"/>
          <w:sz w:val="21"/>
        </w:rPr>
        <w:t xml:space="preserve">        </w:t>
      </w:r>
      <w:r w:rsidRPr="00111447">
        <w:rPr>
          <w:rStyle w:val="ControlFlowTok"/>
          <w:sz w:val="21"/>
        </w:rPr>
        <w:t>if</w:t>
      </w:r>
      <w:r w:rsidRPr="00111447">
        <w:rPr>
          <w:rStyle w:val="NormalTok"/>
          <w:sz w:val="21"/>
        </w:rPr>
        <w:t xml:space="preserve"> (!(</w:t>
      </w:r>
      <w:r w:rsidRPr="00111447">
        <w:br/>
      </w:r>
      <w:r w:rsidRPr="00111447">
        <w:rPr>
          <w:rStyle w:val="NormalTok"/>
          <w:sz w:val="21"/>
        </w:rPr>
        <w:t xml:space="preserve">            (str[i] &gt;= </w:t>
      </w:r>
      <w:r w:rsidRPr="00111447">
        <w:rPr>
          <w:rStyle w:val="CharTok"/>
          <w:sz w:val="21"/>
        </w:rPr>
        <w:t>'A'</w:t>
      </w:r>
      <w:r w:rsidRPr="00111447">
        <w:rPr>
          <w:rStyle w:val="NormalTok"/>
          <w:sz w:val="21"/>
        </w:rPr>
        <w:t xml:space="preserve"> &amp;&amp; str[i] &lt;= </w:t>
      </w:r>
      <w:r w:rsidRPr="00111447">
        <w:rPr>
          <w:rStyle w:val="CharTok"/>
          <w:sz w:val="21"/>
        </w:rPr>
        <w:t>'F'</w:t>
      </w:r>
      <w:r w:rsidRPr="00111447">
        <w:rPr>
          <w:rStyle w:val="NormalTok"/>
          <w:sz w:val="21"/>
        </w:rPr>
        <w:t>)</w:t>
      </w:r>
      <w:r w:rsidRPr="00111447">
        <w:br/>
      </w:r>
      <w:r w:rsidRPr="00111447">
        <w:rPr>
          <w:rStyle w:val="NormalTok"/>
          <w:sz w:val="21"/>
        </w:rPr>
        <w:t xml:space="preserve">            ||</w:t>
      </w:r>
      <w:r w:rsidRPr="00111447">
        <w:br/>
      </w:r>
      <w:r w:rsidRPr="00111447">
        <w:rPr>
          <w:rStyle w:val="NormalTok"/>
          <w:sz w:val="21"/>
        </w:rPr>
        <w:t xml:space="preserve">            (str[i] &gt;= </w:t>
      </w:r>
      <w:r w:rsidRPr="00111447">
        <w:rPr>
          <w:rStyle w:val="CharTok"/>
          <w:sz w:val="21"/>
        </w:rPr>
        <w:t>'a'</w:t>
      </w:r>
      <w:r w:rsidRPr="00111447">
        <w:rPr>
          <w:rStyle w:val="NormalTok"/>
          <w:sz w:val="21"/>
        </w:rPr>
        <w:t xml:space="preserve"> &amp;&amp; str[i] &lt;= </w:t>
      </w:r>
      <w:r w:rsidRPr="00111447">
        <w:rPr>
          <w:rStyle w:val="CharTok"/>
          <w:sz w:val="21"/>
        </w:rPr>
        <w:t>'f'</w:t>
      </w:r>
      <w:r w:rsidRPr="00111447">
        <w:rPr>
          <w:rStyle w:val="NormalTok"/>
          <w:sz w:val="21"/>
        </w:rPr>
        <w:t>)</w:t>
      </w:r>
      <w:r w:rsidRPr="00111447">
        <w:br/>
      </w:r>
      <w:r w:rsidRPr="00111447">
        <w:rPr>
          <w:rStyle w:val="NormalTok"/>
          <w:sz w:val="21"/>
        </w:rPr>
        <w:t xml:space="preserve">            ||</w:t>
      </w:r>
      <w:r w:rsidRPr="00111447">
        <w:br/>
      </w:r>
      <w:r w:rsidRPr="00111447">
        <w:rPr>
          <w:rStyle w:val="NormalTok"/>
          <w:sz w:val="21"/>
        </w:rPr>
        <w:t xml:space="preserve">            (str[i] &gt;= </w:t>
      </w:r>
      <w:r w:rsidRPr="00111447">
        <w:rPr>
          <w:rStyle w:val="CharTok"/>
          <w:sz w:val="21"/>
        </w:rPr>
        <w:t>'0'</w:t>
      </w:r>
      <w:r w:rsidRPr="00111447">
        <w:rPr>
          <w:rStyle w:val="NormalTok"/>
          <w:sz w:val="21"/>
        </w:rPr>
        <w:t xml:space="preserve"> &amp;&amp; str[i] &lt;= </w:t>
      </w:r>
      <w:r w:rsidRPr="00111447">
        <w:rPr>
          <w:rStyle w:val="CharTok"/>
          <w:sz w:val="21"/>
        </w:rPr>
        <w:t>'9'</w:t>
      </w:r>
      <w:r w:rsidRPr="00111447">
        <w:rPr>
          <w:rStyle w:val="NormalTok"/>
          <w:sz w:val="21"/>
        </w:rPr>
        <w:t>)))</w:t>
      </w:r>
      <w:r w:rsidRPr="00111447">
        <w:br/>
      </w:r>
      <w:r w:rsidRPr="00111447">
        <w:rPr>
          <w:rStyle w:val="NormalTok"/>
          <w:sz w:val="21"/>
        </w:rPr>
        <w:t xml:space="preserve">        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0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lastRenderedPageBreak/>
        <w:br/>
      </w:r>
      <w:r w:rsidRPr="00111447">
        <w:rPr>
          <w:rStyle w:val="NormalTok"/>
          <w:sz w:val="21"/>
        </w:rPr>
        <w:t xml:space="preserve">    </w:t>
      </w:r>
      <w:r w:rsidRPr="00111447">
        <w:rPr>
          <w:rStyle w:val="ControlFlowTok"/>
          <w:sz w:val="21"/>
        </w:rPr>
        <w:t>return</w:t>
      </w:r>
      <w:r w:rsidRPr="00111447">
        <w:rPr>
          <w:rStyle w:val="NormalTok"/>
          <w:sz w:val="21"/>
        </w:rPr>
        <w:t xml:space="preserve"> </w:t>
      </w:r>
      <w:r w:rsidRPr="00111447">
        <w:rPr>
          <w:rStyle w:val="DecValTok"/>
          <w:sz w:val="21"/>
        </w:rPr>
        <w:t>1</w:t>
      </w:r>
      <w:r w:rsidRPr="00111447">
        <w:rPr>
          <w:rStyle w:val="NormalTok"/>
          <w:sz w:val="21"/>
        </w:rPr>
        <w:t>;</w:t>
      </w:r>
      <w:r w:rsidRPr="00111447">
        <w:br/>
      </w:r>
      <w:r w:rsidRPr="00111447">
        <w:rPr>
          <w:rStyle w:val="NormalTok"/>
          <w:sz w:val="21"/>
        </w:rPr>
        <w:t>}</w:t>
      </w:r>
    </w:p>
    <w:p w:rsidR="00111447" w:rsidRDefault="00111447" w:rsidP="00111447">
      <w:pPr>
        <w:pStyle w:val="a1"/>
      </w:pPr>
      <w:r>
        <w:t xml:space="preserve">Была создана статическая библиотека ввода и вывода строки с помощью команды </w:t>
      </w:r>
      <w:r>
        <w:rPr>
          <w:rStyle w:val="VerbatimChar"/>
        </w:rPr>
        <w:t>ar crs libstr_proc.a str_proc.o</w:t>
      </w:r>
      <w:r>
        <w:t>;</w:t>
      </w:r>
    </w:p>
    <w:p w:rsidR="00111447" w:rsidRDefault="00111447">
      <w:pPr>
        <w:pStyle w:val="a1"/>
      </w:pPr>
      <w:r>
        <w:t xml:space="preserve">Была проведена компиляция программы c добавлением отладочной информации отладчика GDB с помощью команды </w:t>
      </w:r>
      <w:r>
        <w:rPr>
          <w:rStyle w:val="VerbatimChar"/>
        </w:rPr>
        <w:t>gcc -g -o app main.c</w:t>
      </w:r>
      <w:r>
        <w:t>:</w:t>
      </w:r>
    </w:p>
    <w:p w:rsidR="00111447" w:rsidRDefault="00111447">
      <w:pPr>
        <w:pStyle w:val="a1"/>
      </w:pPr>
      <w:r>
        <w:t>В итоге была получена работающая программа выполняющая требования задания.</w:t>
      </w:r>
    </w:p>
    <w:p w:rsidR="00111447" w:rsidRDefault="00111447">
      <w:pPr>
        <w:pStyle w:val="a1"/>
      </w:pPr>
      <w:r>
        <w:t>Используя отладчик GDB, было проверено содержимое стека при входе в функции ввода и вывода строки и выходе из них.</w:t>
      </w:r>
    </w:p>
    <w:p w:rsidR="00111447" w:rsidRDefault="00111447">
      <w:pPr>
        <w:pStyle w:val="a1"/>
      </w:pPr>
      <w:r>
        <w:t xml:space="preserve">При входе в функцию ввода, с помощью команды </w:t>
      </w:r>
      <w:r>
        <w:rPr>
          <w:rStyle w:val="VerbatimChar"/>
        </w:rPr>
        <w:t>where</w:t>
      </w:r>
      <w:r>
        <w:t xml:space="preserve"> был получен следующий результат: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5014762" cy="80852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2.7 — Содержимое стека при входе в функцию ввода</w:t>
      </w:r>
    </w:p>
    <w:p w:rsidR="00111447" w:rsidRDefault="00111447">
      <w:pPr>
        <w:pStyle w:val="a1"/>
      </w:pPr>
      <w:r>
        <w:t>При выходе из функции ввода: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706753" cy="6737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2.8 — Содержимое стека при входе в функцию ввода</w:t>
      </w:r>
    </w:p>
    <w:p w:rsidR="00111447" w:rsidRDefault="00111447">
      <w:pPr>
        <w:pStyle w:val="a1"/>
      </w:pPr>
      <w:r>
        <w:t>При входе в функцию вывода: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851132" cy="77002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2.9 — Содержимое стека при входе в функцию вывода</w:t>
      </w:r>
    </w:p>
    <w:p w:rsidR="00111447" w:rsidRDefault="00111447">
      <w:pPr>
        <w:pStyle w:val="a1"/>
      </w:pPr>
      <w:r>
        <w:t>При выходе из функции вывода: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995511" cy="69301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7" w:rsidRDefault="00111447">
      <w:pPr>
        <w:pStyle w:val="a1"/>
      </w:pPr>
      <w:r>
        <w:t>Рисунок 2.10 — Содержимое стека при входе в функцию вывода</w:t>
      </w:r>
    </w:p>
    <w:p w:rsidR="00111447" w:rsidRDefault="00111447">
      <w:pPr>
        <w:pStyle w:val="a1"/>
      </w:pPr>
      <w:r>
        <w:lastRenderedPageBreak/>
        <w:t>Программа была протестирована, далее представлен снимок экрана с работающей программой.</w:t>
      </w:r>
    </w:p>
    <w:p w:rsidR="00111447" w:rsidRDefault="00111447">
      <w:pPr>
        <w:pStyle w:val="a1"/>
      </w:pPr>
      <w:r>
        <w:rPr>
          <w:noProof/>
        </w:rPr>
        <w:drawing>
          <wp:inline distT="0" distB="0" distL="0" distR="0">
            <wp:extent cx="4880008" cy="188655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111447" w:rsidRDefault="00111447" w:rsidP="00111447">
      <w:pPr>
        <w:pStyle w:val="a1"/>
      </w:pPr>
      <w:r>
        <w:t>Рисунок 2.11 — Демонстрация работы программы</w:t>
      </w:r>
    </w:p>
    <w:sectPr w:rsidR="0089722C" w:rsidRPr="00111447" w:rsidSect="00B2733D">
      <w:footerReference w:type="default" r:id="rId14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2F731B5B-1A48-49F9-B972-ABE8AD1ADE5C}"/>
    <w:embedBold r:id="rId2" w:fontKey="{A5717328-D2E2-4816-A10E-D371D9BFBC18}"/>
    <w:embedItalic r:id="rId3" w:fontKey="{0114D9B8-86BE-41AF-94D7-5DF179F19070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C11E1BE2-91CE-4B88-B83B-7706FC3E1508}"/>
    <w:embedBold r:id="rId5" w:fontKey="{A3930CA4-AF57-47FE-9FD1-C6D9AFA2215D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72963FA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07D6030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9D8818A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46AA7BE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0AD8616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A360047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6BBA5FD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D05CD36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648490F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43AEEED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E6086E0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AEB4E31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245A1900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BDB44314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8F145490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26722C3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6722DF8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924CF970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ED3A7AE8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F7B2007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A2D08100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7BC244C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9ADC6F2C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1447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686F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KeywordTok">
    <w:name w:val="KeywordTok"/>
    <w:basedOn w:val="VerbatimChar"/>
    <w:rsid w:val="00111447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111447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111447"/>
    <w:rPr>
      <w:rFonts w:ascii="PT Mono" w:hAnsi="PT Mono"/>
      <w:b w:val="0"/>
      <w:i w:val="0"/>
      <w:color w:val="40A070"/>
      <w:sz w:val="24"/>
    </w:rPr>
  </w:style>
  <w:style w:type="character" w:customStyle="1" w:styleId="FloatTok">
    <w:name w:val="FloatTok"/>
    <w:basedOn w:val="VerbatimChar"/>
    <w:rsid w:val="00111447"/>
    <w:rPr>
      <w:rFonts w:ascii="PT Mono" w:hAnsi="PT Mono"/>
      <w:b w:val="0"/>
      <w:i w:val="0"/>
      <w:color w:val="40A070"/>
      <w:sz w:val="24"/>
    </w:rPr>
  </w:style>
  <w:style w:type="character" w:customStyle="1" w:styleId="CharTok">
    <w:name w:val="CharTok"/>
    <w:basedOn w:val="VerbatimChar"/>
    <w:rsid w:val="00111447"/>
    <w:rPr>
      <w:rFonts w:ascii="PT Mono" w:hAnsi="PT Mono"/>
      <w:b w:val="0"/>
      <w:i w:val="0"/>
      <w:color w:val="4070A0"/>
      <w:sz w:val="24"/>
    </w:rPr>
  </w:style>
  <w:style w:type="character" w:customStyle="1" w:styleId="SpecialCharTok">
    <w:name w:val="SpecialCharTok"/>
    <w:basedOn w:val="VerbatimChar"/>
    <w:rsid w:val="00111447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sid w:val="00111447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111447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111447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111447"/>
    <w:rPr>
      <w:rFonts w:ascii="PT Mono" w:hAnsi="PT Mono"/>
      <w:b w:val="0"/>
      <w:i w:val="0"/>
      <w:color w:val="BC7A00"/>
      <w:sz w:val="24"/>
    </w:rPr>
  </w:style>
  <w:style w:type="character" w:customStyle="1" w:styleId="NormalTok">
    <w:name w:val="NormalTok"/>
    <w:basedOn w:val="VerbatimChar"/>
    <w:rsid w:val="00111447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244B-7ADA-40BE-9D05-3069EFBA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6723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2019-09-22T23:16:00Z</dcterms:created>
  <dcterms:modified xsi:type="dcterms:W3CDTF">2019-09-22T23:17:00Z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