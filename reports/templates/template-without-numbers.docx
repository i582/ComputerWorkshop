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22C" w:rsidRPr="00F42CFD" w:rsidRDefault="00F42CFD" w:rsidP="003B2A37">
      <w:pPr>
        <w:rPr>
          <w:noProof/>
          <w:szCs w:val="26"/>
        </w:rPr>
      </w:pPr>
      <w:bookmarkStart w:id="0" w:name="_GoBack"/>
      <w:bookmarkEnd w:id="0"/>
      <w:r w:rsidRPr="000F05ED">
        <w:rPr>
          <w:noProof/>
          <w:szCs w:val="26"/>
        </w:rPr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F42CFD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905" w:rsidRDefault="00587905">
      <w:r>
        <w:separator/>
      </w:r>
    </w:p>
    <w:p w:rsidR="00587905" w:rsidRDefault="00587905"/>
  </w:endnote>
  <w:endnote w:type="continuationSeparator" w:id="0">
    <w:p w:rsidR="00587905" w:rsidRDefault="00587905">
      <w:r>
        <w:continuationSeparator/>
      </w:r>
    </w:p>
    <w:p w:rsidR="00587905" w:rsidRDefault="005879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102" w:rsidRPr="00212F4C" w:rsidRDefault="00156102" w:rsidP="00205275">
    <w:pPr>
      <w:pStyle w:val="-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905" w:rsidRDefault="00587905">
      <w:r>
        <w:separator/>
      </w:r>
    </w:p>
    <w:p w:rsidR="00587905" w:rsidRDefault="00587905"/>
  </w:footnote>
  <w:footnote w:type="continuationSeparator" w:id="0">
    <w:p w:rsidR="00587905" w:rsidRDefault="00587905">
      <w:r>
        <w:continuationSeparator/>
      </w:r>
    </w:p>
    <w:p w:rsidR="00587905" w:rsidRDefault="005879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D47D0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5275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87905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7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1986EB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5FE3F-BF83-462A-AD46-E43AB58CC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10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6</cp:revision>
  <cp:lastPrinted>2018-01-25T10:32:00Z</cp:lastPrinted>
  <dcterms:created xsi:type="dcterms:W3CDTF">2019-07-04T23:51:00Z</dcterms:created>
  <dcterms:modified xsi:type="dcterms:W3CDTF">2019-09-09T08:32:00Z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